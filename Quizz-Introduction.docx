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414904541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:rsidR="00502667" w:rsidRDefault="008A6DF2">
          <w:pPr>
            <w:rPr>
              <w:noProof/>
            </w:rPr>
          </w:pPr>
          <w:r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65900</wp14:pctPosVOffset>
                        </wp:positionV>
                      </mc:Choice>
                      <mc:Fallback>
                        <wp:positionV relativeFrom="page">
                          <wp:posOffset>6628130</wp:posOffset>
                        </wp:positionV>
                      </mc:Fallback>
                    </mc:AlternateContent>
                    <wp:extent cx="6400800" cy="2724150"/>
                    <wp:effectExtent l="0" t="0" r="7620" b="7620"/>
                    <wp:wrapNone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32BBA" w:rsidRDefault="00284513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790474242"/>
                                    <w:placeholder>
                                      <w:docPart w:val="F5D03F0B4F5542DDBD4E5582E274124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47146">
                                      <w:t>QUIZZ</w:t>
                                    </w:r>
                                  </w:sdtContent>
                                </w:sdt>
                              </w:p>
                              <w:p w:rsidR="00D32BBA" w:rsidRDefault="00B47146">
                                <w:pPr>
                                  <w:pStyle w:val="Subtitle"/>
                                </w:pPr>
                                <w:r>
                                  <w:t>Nhóm 6</w:t>
                                </w:r>
                              </w:p>
                              <w:sdt>
                                <w:sdtPr>
                                  <w:rPr>
                                    <w:sz w:val="24"/>
                                  </w:rPr>
                                  <w:alias w:val="Abstract"/>
                                  <w:id w:val="1812897548"/>
                                  <w:placeholder>
                                    <w:docPart w:val="11ED6A8558F5489F8B64F53B1E577E54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32BBA" w:rsidRDefault="007A3273">
                                    <w:pPr>
                                      <w:pStyle w:val="Abstract"/>
                                    </w:pPr>
                                    <w:r w:rsidRPr="005914D0">
                                      <w:rPr>
                                        <w:sz w:val="24"/>
                                      </w:rPr>
                                      <w:t>Quản lý câu hỏi trắc nghiệm – CÔNG NGHỆ PHẦN MỀM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27200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7in;height:214.5pt;z-index:251659264;visibility:visible;mso-wrap-style:square;mso-width-percent:825;mso-height-percent:272;mso-top-percent:659;mso-wrap-distance-left:9pt;mso-wrap-distance-top:0;mso-wrap-distance-right:9pt;mso-wrap-distance-bottom:0;mso-position-horizontal:center;mso-position-horizontal-relative:page;mso-position-vertical-relative:page;mso-width-percent:825;mso-height-percent:272;mso-top-percent:6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" o:allowoverlap="f" filled="f" stroked="f" strokeweight=".5pt">
                    <v:textbox inset="0,0,0,0">
                      <w:txbxContent>
                        <w:p w:rsidR="00D32BBA" w:rsidRDefault="0028451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790474242"/>
                              <w:placeholder>
                                <w:docPart w:val="F5D03F0B4F5542DDBD4E5582E274124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47146">
                                <w:t>QUIZZ</w:t>
                              </w:r>
                            </w:sdtContent>
                          </w:sdt>
                        </w:p>
                        <w:p w:rsidR="00D32BBA" w:rsidRDefault="00B47146">
                          <w:pPr>
                            <w:pStyle w:val="Subtitle"/>
                          </w:pPr>
                          <w:r>
                            <w:t>Nhóm 6</w:t>
                          </w:r>
                        </w:p>
                        <w:sdt>
                          <w:sdtPr>
                            <w:rPr>
                              <w:sz w:val="24"/>
                            </w:rPr>
                            <w:alias w:val="Abstract"/>
                            <w:id w:val="1812897548"/>
                            <w:placeholder>
                              <w:docPart w:val="11ED6A8558F5489F8B64F53B1E577E54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32BBA" w:rsidRDefault="007A3273">
                              <w:pPr>
                                <w:pStyle w:val="Abstract"/>
                              </w:pPr>
                              <w:r w:rsidRPr="005914D0">
                                <w:rPr>
                                  <w:sz w:val="24"/>
                                </w:rPr>
                                <w:t>Quản lý câu hỏi trắc nghiệm – CÔNG NGHỆ PHẦN MỀM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vi-VN" w:eastAsia="vi-VN"/>
            </w:rPr>
            <w:drawing>
              <wp:anchor distT="0" distB="0" distL="114300" distR="114300" simplePos="0" relativeHeight="251660288" behindDoc="1" locked="0" layoutInCell="1" allowOverlap="0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6800</wp14:pctPosVOffset>
                    </wp:positionV>
                  </mc:Choice>
                  <mc:Fallback>
                    <wp:positionV relativeFrom="page">
                      <wp:posOffset>683895</wp:posOffset>
                    </wp:positionV>
                  </mc:Fallback>
                </mc:AlternateContent>
                <wp:extent cx="6400800" cy="5769864"/>
                <wp:effectExtent l="0" t="0" r="0" b="254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6" t="14187" r="7305" b="2346"/>
                        <a:stretch/>
                      </pic:blipFill>
                      <pic:spPr bwMode="auto">
                        <a:xfrm>
                          <a:off x="0" y="0"/>
                          <a:ext cx="6400800" cy="57698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02667" w:rsidRDefault="00502667">
          <w:pPr>
            <w:rPr>
              <w:noProof/>
            </w:rPr>
          </w:pPr>
        </w:p>
        <w:p w:rsidR="00502667" w:rsidRDefault="008A6DF2">
          <w:r>
            <w:br w:type="page"/>
          </w:r>
        </w:p>
      </w:sdtContent>
    </w:sdt>
    <w:sdt>
      <w:sdtPr>
        <w:rPr>
          <w:sz w:val="20"/>
        </w:rPr>
        <w:id w:val="-17767797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2685" w:rsidRDefault="005C781A">
          <w:pPr>
            <w:pStyle w:val="TOCHeading"/>
          </w:pPr>
          <w:r>
            <w:t>Contents</w:t>
          </w:r>
        </w:p>
        <w:p w:rsidR="00B47146" w:rsidRDefault="00AB2685">
          <w:pPr>
            <w:pStyle w:val="TOC1"/>
            <w:rPr>
              <w:rFonts w:eastAsiaTheme="minorEastAsia"/>
              <w:color w:val="auto"/>
              <w:kern w:val="0"/>
              <w:szCs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235890" w:history="1">
            <w:r w:rsidR="00B47146" w:rsidRPr="0040296E">
              <w:rPr>
                <w:rStyle w:val="Hyperlink"/>
              </w:rPr>
              <w:t>Introduction</w:t>
            </w:r>
            <w:r w:rsidR="00B47146">
              <w:rPr>
                <w:webHidden/>
              </w:rPr>
              <w:tab/>
            </w:r>
            <w:r w:rsidR="00B47146">
              <w:rPr>
                <w:webHidden/>
              </w:rPr>
              <w:fldChar w:fldCharType="begin"/>
            </w:r>
            <w:r w:rsidR="00B47146">
              <w:rPr>
                <w:webHidden/>
              </w:rPr>
              <w:instrText xml:space="preserve"> PAGEREF _Toc352235890 \h </w:instrText>
            </w:r>
            <w:r w:rsidR="00B47146">
              <w:rPr>
                <w:webHidden/>
              </w:rPr>
            </w:r>
            <w:r w:rsidR="00B47146">
              <w:rPr>
                <w:webHidden/>
              </w:rPr>
              <w:fldChar w:fldCharType="separate"/>
            </w:r>
            <w:r w:rsidR="00B47146">
              <w:rPr>
                <w:webHidden/>
              </w:rPr>
              <w:t>1</w:t>
            </w:r>
            <w:r w:rsidR="00B47146">
              <w:rPr>
                <w:webHidden/>
              </w:rPr>
              <w:fldChar w:fldCharType="end"/>
            </w:r>
          </w:hyperlink>
        </w:p>
        <w:p w:rsidR="00B47146" w:rsidRDefault="00284513">
          <w:pPr>
            <w:pStyle w:val="TOC1"/>
            <w:rPr>
              <w:rFonts w:eastAsiaTheme="minorEastAsia"/>
              <w:color w:val="auto"/>
              <w:kern w:val="0"/>
              <w:szCs w:val="22"/>
              <w:lang w:val="vi-VN" w:eastAsia="vi-VN"/>
            </w:rPr>
          </w:pPr>
          <w:hyperlink w:anchor="_Toc352235891" w:history="1">
            <w:r w:rsidR="00B47146" w:rsidRPr="0040296E">
              <w:rPr>
                <w:rStyle w:val="Hyperlink"/>
              </w:rPr>
              <w:t>Technical Specifications Professionally</w:t>
            </w:r>
            <w:r w:rsidR="00B47146">
              <w:rPr>
                <w:webHidden/>
              </w:rPr>
              <w:tab/>
            </w:r>
            <w:r w:rsidR="00B47146">
              <w:rPr>
                <w:webHidden/>
              </w:rPr>
              <w:fldChar w:fldCharType="begin"/>
            </w:r>
            <w:r w:rsidR="00B47146">
              <w:rPr>
                <w:webHidden/>
              </w:rPr>
              <w:instrText xml:space="preserve"> PAGEREF _Toc352235891 \h </w:instrText>
            </w:r>
            <w:r w:rsidR="00B47146">
              <w:rPr>
                <w:webHidden/>
              </w:rPr>
            </w:r>
            <w:r w:rsidR="00B47146">
              <w:rPr>
                <w:webHidden/>
              </w:rPr>
              <w:fldChar w:fldCharType="separate"/>
            </w:r>
            <w:r w:rsidR="00B47146">
              <w:rPr>
                <w:webHidden/>
              </w:rPr>
              <w:t>2</w:t>
            </w:r>
            <w:r w:rsidR="00B47146">
              <w:rPr>
                <w:webHidden/>
              </w:rPr>
              <w:fldChar w:fldCharType="end"/>
            </w:r>
          </w:hyperlink>
        </w:p>
        <w:p w:rsidR="00B47146" w:rsidRDefault="00284513">
          <w:pPr>
            <w:pStyle w:val="TOC2"/>
            <w:tabs>
              <w:tab w:val="right" w:leader="underscore" w:pos="920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vi-VN" w:eastAsia="vi-VN"/>
            </w:rPr>
          </w:pPr>
          <w:hyperlink w:anchor="_Toc352235892" w:history="1">
            <w:r w:rsidR="00B47146" w:rsidRPr="0040296E">
              <w:rPr>
                <w:rStyle w:val="Hyperlink"/>
                <w:noProof/>
              </w:rPr>
              <w:t>Choice Course</w:t>
            </w:r>
            <w:r w:rsidR="00B47146">
              <w:rPr>
                <w:noProof/>
                <w:webHidden/>
              </w:rPr>
              <w:tab/>
            </w:r>
            <w:r w:rsidR="00B47146">
              <w:rPr>
                <w:noProof/>
                <w:webHidden/>
              </w:rPr>
              <w:fldChar w:fldCharType="begin"/>
            </w:r>
            <w:r w:rsidR="00B47146">
              <w:rPr>
                <w:noProof/>
                <w:webHidden/>
              </w:rPr>
              <w:instrText xml:space="preserve"> PAGEREF _Toc352235892 \h </w:instrText>
            </w:r>
            <w:r w:rsidR="00B47146">
              <w:rPr>
                <w:noProof/>
                <w:webHidden/>
              </w:rPr>
            </w:r>
            <w:r w:rsidR="00B47146">
              <w:rPr>
                <w:noProof/>
                <w:webHidden/>
              </w:rPr>
              <w:fldChar w:fldCharType="separate"/>
            </w:r>
            <w:r w:rsidR="00B47146">
              <w:rPr>
                <w:noProof/>
                <w:webHidden/>
              </w:rPr>
              <w:t>2</w:t>
            </w:r>
            <w:r w:rsidR="00B47146">
              <w:rPr>
                <w:noProof/>
                <w:webHidden/>
              </w:rPr>
              <w:fldChar w:fldCharType="end"/>
            </w:r>
          </w:hyperlink>
        </w:p>
        <w:p w:rsidR="00B47146" w:rsidRDefault="00284513">
          <w:pPr>
            <w:pStyle w:val="TOC2"/>
            <w:tabs>
              <w:tab w:val="right" w:leader="underscore" w:pos="920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vi-VN" w:eastAsia="vi-VN"/>
            </w:rPr>
          </w:pPr>
          <w:hyperlink w:anchor="_Toc352235893" w:history="1">
            <w:r w:rsidR="00B47146" w:rsidRPr="0040296E">
              <w:rPr>
                <w:rStyle w:val="Hyperlink"/>
                <w:noProof/>
              </w:rPr>
              <w:t>Test</w:t>
            </w:r>
            <w:r w:rsidR="00B47146">
              <w:rPr>
                <w:noProof/>
                <w:webHidden/>
              </w:rPr>
              <w:tab/>
            </w:r>
            <w:r w:rsidR="00B47146">
              <w:rPr>
                <w:noProof/>
                <w:webHidden/>
              </w:rPr>
              <w:fldChar w:fldCharType="begin"/>
            </w:r>
            <w:r w:rsidR="00B47146">
              <w:rPr>
                <w:noProof/>
                <w:webHidden/>
              </w:rPr>
              <w:instrText xml:space="preserve"> PAGEREF _Toc352235893 \h </w:instrText>
            </w:r>
            <w:r w:rsidR="00B47146">
              <w:rPr>
                <w:noProof/>
                <w:webHidden/>
              </w:rPr>
            </w:r>
            <w:r w:rsidR="00B47146">
              <w:rPr>
                <w:noProof/>
                <w:webHidden/>
              </w:rPr>
              <w:fldChar w:fldCharType="separate"/>
            </w:r>
            <w:r w:rsidR="00B47146">
              <w:rPr>
                <w:noProof/>
                <w:webHidden/>
              </w:rPr>
              <w:t>2</w:t>
            </w:r>
            <w:r w:rsidR="00B47146">
              <w:rPr>
                <w:noProof/>
                <w:webHidden/>
              </w:rPr>
              <w:fldChar w:fldCharType="end"/>
            </w:r>
          </w:hyperlink>
        </w:p>
        <w:p w:rsidR="00B47146" w:rsidRDefault="00284513">
          <w:pPr>
            <w:pStyle w:val="TOC2"/>
            <w:tabs>
              <w:tab w:val="right" w:leader="underscore" w:pos="920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vi-VN" w:eastAsia="vi-VN"/>
            </w:rPr>
          </w:pPr>
          <w:hyperlink w:anchor="_Toc352235894" w:history="1">
            <w:r w:rsidR="00B47146" w:rsidRPr="0040296E">
              <w:rPr>
                <w:rStyle w:val="Hyperlink"/>
                <w:noProof/>
              </w:rPr>
              <w:t>Add Course</w:t>
            </w:r>
            <w:r w:rsidR="00B47146">
              <w:rPr>
                <w:noProof/>
                <w:webHidden/>
              </w:rPr>
              <w:tab/>
            </w:r>
            <w:r w:rsidR="00B47146">
              <w:rPr>
                <w:noProof/>
                <w:webHidden/>
              </w:rPr>
              <w:fldChar w:fldCharType="begin"/>
            </w:r>
            <w:r w:rsidR="00B47146">
              <w:rPr>
                <w:noProof/>
                <w:webHidden/>
              </w:rPr>
              <w:instrText xml:space="preserve"> PAGEREF _Toc352235894 \h </w:instrText>
            </w:r>
            <w:r w:rsidR="00B47146">
              <w:rPr>
                <w:noProof/>
                <w:webHidden/>
              </w:rPr>
            </w:r>
            <w:r w:rsidR="00B47146">
              <w:rPr>
                <w:noProof/>
                <w:webHidden/>
              </w:rPr>
              <w:fldChar w:fldCharType="separate"/>
            </w:r>
            <w:r w:rsidR="00B47146">
              <w:rPr>
                <w:noProof/>
                <w:webHidden/>
              </w:rPr>
              <w:t>3</w:t>
            </w:r>
            <w:r w:rsidR="00B47146">
              <w:rPr>
                <w:noProof/>
                <w:webHidden/>
              </w:rPr>
              <w:fldChar w:fldCharType="end"/>
            </w:r>
          </w:hyperlink>
        </w:p>
        <w:p w:rsidR="00B47146" w:rsidRDefault="00284513">
          <w:pPr>
            <w:pStyle w:val="TOC2"/>
            <w:tabs>
              <w:tab w:val="right" w:leader="underscore" w:pos="920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vi-VN" w:eastAsia="vi-VN"/>
            </w:rPr>
          </w:pPr>
          <w:hyperlink w:anchor="_Toc352235895" w:history="1">
            <w:r w:rsidR="00B47146" w:rsidRPr="0040296E">
              <w:rPr>
                <w:rStyle w:val="Hyperlink"/>
                <w:noProof/>
              </w:rPr>
              <w:t>Add Lesson</w:t>
            </w:r>
            <w:r w:rsidR="00B47146">
              <w:rPr>
                <w:noProof/>
                <w:webHidden/>
              </w:rPr>
              <w:tab/>
            </w:r>
            <w:r w:rsidR="00B47146">
              <w:rPr>
                <w:noProof/>
                <w:webHidden/>
              </w:rPr>
              <w:fldChar w:fldCharType="begin"/>
            </w:r>
            <w:r w:rsidR="00B47146">
              <w:rPr>
                <w:noProof/>
                <w:webHidden/>
              </w:rPr>
              <w:instrText xml:space="preserve"> PAGEREF _Toc352235895 \h </w:instrText>
            </w:r>
            <w:r w:rsidR="00B47146">
              <w:rPr>
                <w:noProof/>
                <w:webHidden/>
              </w:rPr>
            </w:r>
            <w:r w:rsidR="00B47146">
              <w:rPr>
                <w:noProof/>
                <w:webHidden/>
              </w:rPr>
              <w:fldChar w:fldCharType="separate"/>
            </w:r>
            <w:r w:rsidR="00B47146">
              <w:rPr>
                <w:noProof/>
                <w:webHidden/>
              </w:rPr>
              <w:t>4</w:t>
            </w:r>
            <w:r w:rsidR="00B47146">
              <w:rPr>
                <w:noProof/>
                <w:webHidden/>
              </w:rPr>
              <w:fldChar w:fldCharType="end"/>
            </w:r>
          </w:hyperlink>
        </w:p>
        <w:p w:rsidR="00B47146" w:rsidRDefault="00284513">
          <w:pPr>
            <w:pStyle w:val="TOC2"/>
            <w:tabs>
              <w:tab w:val="right" w:leader="underscore" w:pos="920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vi-VN" w:eastAsia="vi-VN"/>
            </w:rPr>
          </w:pPr>
          <w:hyperlink w:anchor="_Toc352235896" w:history="1">
            <w:r w:rsidR="00B47146" w:rsidRPr="0040296E">
              <w:rPr>
                <w:rStyle w:val="Hyperlink"/>
                <w:noProof/>
              </w:rPr>
              <w:t>Add Test</w:t>
            </w:r>
            <w:r w:rsidR="00B47146">
              <w:rPr>
                <w:noProof/>
                <w:webHidden/>
              </w:rPr>
              <w:tab/>
            </w:r>
            <w:r w:rsidR="00B47146">
              <w:rPr>
                <w:noProof/>
                <w:webHidden/>
              </w:rPr>
              <w:fldChar w:fldCharType="begin"/>
            </w:r>
            <w:r w:rsidR="00B47146">
              <w:rPr>
                <w:noProof/>
                <w:webHidden/>
              </w:rPr>
              <w:instrText xml:space="preserve"> PAGEREF _Toc352235896 \h </w:instrText>
            </w:r>
            <w:r w:rsidR="00B47146">
              <w:rPr>
                <w:noProof/>
                <w:webHidden/>
              </w:rPr>
            </w:r>
            <w:r w:rsidR="00B47146">
              <w:rPr>
                <w:noProof/>
                <w:webHidden/>
              </w:rPr>
              <w:fldChar w:fldCharType="separate"/>
            </w:r>
            <w:r w:rsidR="00B47146">
              <w:rPr>
                <w:noProof/>
                <w:webHidden/>
              </w:rPr>
              <w:t>5</w:t>
            </w:r>
            <w:r w:rsidR="00B47146">
              <w:rPr>
                <w:noProof/>
                <w:webHidden/>
              </w:rPr>
              <w:fldChar w:fldCharType="end"/>
            </w:r>
          </w:hyperlink>
        </w:p>
        <w:p w:rsidR="00B47146" w:rsidRDefault="00284513">
          <w:pPr>
            <w:pStyle w:val="TOC1"/>
            <w:rPr>
              <w:rFonts w:eastAsiaTheme="minorEastAsia"/>
              <w:color w:val="auto"/>
              <w:kern w:val="0"/>
              <w:szCs w:val="22"/>
              <w:lang w:val="vi-VN" w:eastAsia="vi-VN"/>
            </w:rPr>
          </w:pPr>
          <w:hyperlink w:anchor="_Toc352235897" w:history="1">
            <w:r w:rsidR="00B47146" w:rsidRPr="0040296E">
              <w:rPr>
                <w:rStyle w:val="Hyperlink"/>
              </w:rPr>
              <w:t>Model Class Processing Professionally</w:t>
            </w:r>
            <w:r w:rsidR="00B47146">
              <w:rPr>
                <w:webHidden/>
              </w:rPr>
              <w:tab/>
            </w:r>
            <w:r w:rsidR="00B47146">
              <w:rPr>
                <w:webHidden/>
              </w:rPr>
              <w:fldChar w:fldCharType="begin"/>
            </w:r>
            <w:r w:rsidR="00B47146">
              <w:rPr>
                <w:webHidden/>
              </w:rPr>
              <w:instrText xml:space="preserve"> PAGEREF _Toc352235897 \h </w:instrText>
            </w:r>
            <w:r w:rsidR="00B47146">
              <w:rPr>
                <w:webHidden/>
              </w:rPr>
            </w:r>
            <w:r w:rsidR="00B47146">
              <w:rPr>
                <w:webHidden/>
              </w:rPr>
              <w:fldChar w:fldCharType="separate"/>
            </w:r>
            <w:r w:rsidR="00B47146">
              <w:rPr>
                <w:webHidden/>
              </w:rPr>
              <w:t>7</w:t>
            </w:r>
            <w:r w:rsidR="00B47146">
              <w:rPr>
                <w:webHidden/>
              </w:rPr>
              <w:fldChar w:fldCharType="end"/>
            </w:r>
          </w:hyperlink>
        </w:p>
        <w:p w:rsidR="00B47146" w:rsidRDefault="00284513">
          <w:pPr>
            <w:pStyle w:val="TOC2"/>
            <w:tabs>
              <w:tab w:val="right" w:leader="underscore" w:pos="920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vi-VN" w:eastAsia="vi-VN"/>
            </w:rPr>
          </w:pPr>
          <w:hyperlink w:anchor="_Toc352235898" w:history="1">
            <w:r w:rsidR="00B47146" w:rsidRPr="0040296E">
              <w:rPr>
                <w:rStyle w:val="Hyperlink"/>
                <w:noProof/>
              </w:rPr>
              <w:t>Class user</w:t>
            </w:r>
            <w:r w:rsidR="00B47146">
              <w:rPr>
                <w:noProof/>
                <w:webHidden/>
              </w:rPr>
              <w:tab/>
            </w:r>
            <w:r w:rsidR="00B47146">
              <w:rPr>
                <w:noProof/>
                <w:webHidden/>
              </w:rPr>
              <w:fldChar w:fldCharType="begin"/>
            </w:r>
            <w:r w:rsidR="00B47146">
              <w:rPr>
                <w:noProof/>
                <w:webHidden/>
              </w:rPr>
              <w:instrText xml:space="preserve"> PAGEREF _Toc352235898 \h </w:instrText>
            </w:r>
            <w:r w:rsidR="00B47146">
              <w:rPr>
                <w:noProof/>
                <w:webHidden/>
              </w:rPr>
            </w:r>
            <w:r w:rsidR="00B47146">
              <w:rPr>
                <w:noProof/>
                <w:webHidden/>
              </w:rPr>
              <w:fldChar w:fldCharType="separate"/>
            </w:r>
            <w:r w:rsidR="00B47146">
              <w:rPr>
                <w:noProof/>
                <w:webHidden/>
              </w:rPr>
              <w:t>7</w:t>
            </w:r>
            <w:r w:rsidR="00B47146">
              <w:rPr>
                <w:noProof/>
                <w:webHidden/>
              </w:rPr>
              <w:fldChar w:fldCharType="end"/>
            </w:r>
          </w:hyperlink>
        </w:p>
        <w:p w:rsidR="00B47146" w:rsidRDefault="00284513">
          <w:pPr>
            <w:pStyle w:val="TOC2"/>
            <w:tabs>
              <w:tab w:val="right" w:leader="underscore" w:pos="920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vi-VN" w:eastAsia="vi-VN"/>
            </w:rPr>
          </w:pPr>
          <w:hyperlink w:anchor="_Toc352235899" w:history="1">
            <w:r w:rsidR="00B47146" w:rsidRPr="0040296E">
              <w:rPr>
                <w:rStyle w:val="Hyperlink"/>
                <w:noProof/>
                <w:lang w:val="vi-VN"/>
              </w:rPr>
              <w:t>Class Course</w:t>
            </w:r>
            <w:r w:rsidR="00B47146">
              <w:rPr>
                <w:noProof/>
                <w:webHidden/>
              </w:rPr>
              <w:tab/>
            </w:r>
            <w:r w:rsidR="00B47146">
              <w:rPr>
                <w:noProof/>
                <w:webHidden/>
              </w:rPr>
              <w:fldChar w:fldCharType="begin"/>
            </w:r>
            <w:r w:rsidR="00B47146">
              <w:rPr>
                <w:noProof/>
                <w:webHidden/>
              </w:rPr>
              <w:instrText xml:space="preserve"> PAGEREF _Toc352235899 \h </w:instrText>
            </w:r>
            <w:r w:rsidR="00B47146">
              <w:rPr>
                <w:noProof/>
                <w:webHidden/>
              </w:rPr>
            </w:r>
            <w:r w:rsidR="00B47146">
              <w:rPr>
                <w:noProof/>
                <w:webHidden/>
              </w:rPr>
              <w:fldChar w:fldCharType="separate"/>
            </w:r>
            <w:r w:rsidR="00B47146">
              <w:rPr>
                <w:noProof/>
                <w:webHidden/>
              </w:rPr>
              <w:t>7</w:t>
            </w:r>
            <w:r w:rsidR="00B47146">
              <w:rPr>
                <w:noProof/>
                <w:webHidden/>
              </w:rPr>
              <w:fldChar w:fldCharType="end"/>
            </w:r>
          </w:hyperlink>
        </w:p>
        <w:p w:rsidR="00B47146" w:rsidRDefault="00284513">
          <w:pPr>
            <w:pStyle w:val="TOC2"/>
            <w:tabs>
              <w:tab w:val="right" w:leader="underscore" w:pos="920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vi-VN" w:eastAsia="vi-VN"/>
            </w:rPr>
          </w:pPr>
          <w:hyperlink w:anchor="_Toc352235900" w:history="1">
            <w:r w:rsidR="00B47146" w:rsidRPr="0040296E">
              <w:rPr>
                <w:rStyle w:val="Hyperlink"/>
                <w:noProof/>
                <w:lang w:val="vi-VN"/>
              </w:rPr>
              <w:t>Class Lesson</w:t>
            </w:r>
            <w:r w:rsidR="00B47146">
              <w:rPr>
                <w:noProof/>
                <w:webHidden/>
              </w:rPr>
              <w:tab/>
            </w:r>
            <w:r w:rsidR="00B47146">
              <w:rPr>
                <w:noProof/>
                <w:webHidden/>
              </w:rPr>
              <w:fldChar w:fldCharType="begin"/>
            </w:r>
            <w:r w:rsidR="00B47146">
              <w:rPr>
                <w:noProof/>
                <w:webHidden/>
              </w:rPr>
              <w:instrText xml:space="preserve"> PAGEREF _Toc352235900 \h </w:instrText>
            </w:r>
            <w:r w:rsidR="00B47146">
              <w:rPr>
                <w:noProof/>
                <w:webHidden/>
              </w:rPr>
            </w:r>
            <w:r w:rsidR="00B47146">
              <w:rPr>
                <w:noProof/>
                <w:webHidden/>
              </w:rPr>
              <w:fldChar w:fldCharType="separate"/>
            </w:r>
            <w:r w:rsidR="00B47146">
              <w:rPr>
                <w:noProof/>
                <w:webHidden/>
              </w:rPr>
              <w:t>7</w:t>
            </w:r>
            <w:r w:rsidR="00B47146">
              <w:rPr>
                <w:noProof/>
                <w:webHidden/>
              </w:rPr>
              <w:fldChar w:fldCharType="end"/>
            </w:r>
          </w:hyperlink>
        </w:p>
        <w:p w:rsidR="00B47146" w:rsidRDefault="00284513">
          <w:pPr>
            <w:pStyle w:val="TOC2"/>
            <w:tabs>
              <w:tab w:val="right" w:leader="underscore" w:pos="920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vi-VN" w:eastAsia="vi-VN"/>
            </w:rPr>
          </w:pPr>
          <w:hyperlink w:anchor="_Toc352235901" w:history="1">
            <w:r w:rsidR="00B47146" w:rsidRPr="0040296E">
              <w:rPr>
                <w:rStyle w:val="Hyperlink"/>
                <w:noProof/>
                <w:lang w:val="vi-VN"/>
              </w:rPr>
              <w:t>Class Test</w:t>
            </w:r>
            <w:r w:rsidR="00B47146">
              <w:rPr>
                <w:noProof/>
                <w:webHidden/>
              </w:rPr>
              <w:tab/>
            </w:r>
            <w:r w:rsidR="00B47146">
              <w:rPr>
                <w:noProof/>
                <w:webHidden/>
              </w:rPr>
              <w:fldChar w:fldCharType="begin"/>
            </w:r>
            <w:r w:rsidR="00B47146">
              <w:rPr>
                <w:noProof/>
                <w:webHidden/>
              </w:rPr>
              <w:instrText xml:space="preserve"> PAGEREF _Toc352235901 \h </w:instrText>
            </w:r>
            <w:r w:rsidR="00B47146">
              <w:rPr>
                <w:noProof/>
                <w:webHidden/>
              </w:rPr>
            </w:r>
            <w:r w:rsidR="00B47146">
              <w:rPr>
                <w:noProof/>
                <w:webHidden/>
              </w:rPr>
              <w:fldChar w:fldCharType="separate"/>
            </w:r>
            <w:r w:rsidR="00B47146">
              <w:rPr>
                <w:noProof/>
                <w:webHidden/>
              </w:rPr>
              <w:t>8</w:t>
            </w:r>
            <w:r w:rsidR="00B47146">
              <w:rPr>
                <w:noProof/>
                <w:webHidden/>
              </w:rPr>
              <w:fldChar w:fldCharType="end"/>
            </w:r>
          </w:hyperlink>
        </w:p>
        <w:p w:rsidR="00B47146" w:rsidRDefault="00284513">
          <w:pPr>
            <w:pStyle w:val="TOC2"/>
            <w:tabs>
              <w:tab w:val="right" w:leader="underscore" w:pos="920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vi-VN" w:eastAsia="vi-VN"/>
            </w:rPr>
          </w:pPr>
          <w:hyperlink w:anchor="_Toc352235902" w:history="1">
            <w:r w:rsidR="00B47146" w:rsidRPr="0040296E">
              <w:rPr>
                <w:rStyle w:val="Hyperlink"/>
                <w:noProof/>
                <w:lang w:val="vi-VN"/>
              </w:rPr>
              <w:t>Class Roles</w:t>
            </w:r>
            <w:r w:rsidR="00B47146">
              <w:rPr>
                <w:noProof/>
                <w:webHidden/>
              </w:rPr>
              <w:tab/>
            </w:r>
            <w:r w:rsidR="00B47146">
              <w:rPr>
                <w:noProof/>
                <w:webHidden/>
              </w:rPr>
              <w:fldChar w:fldCharType="begin"/>
            </w:r>
            <w:r w:rsidR="00B47146">
              <w:rPr>
                <w:noProof/>
                <w:webHidden/>
              </w:rPr>
              <w:instrText xml:space="preserve"> PAGEREF _Toc352235902 \h </w:instrText>
            </w:r>
            <w:r w:rsidR="00B47146">
              <w:rPr>
                <w:noProof/>
                <w:webHidden/>
              </w:rPr>
            </w:r>
            <w:r w:rsidR="00B47146">
              <w:rPr>
                <w:noProof/>
                <w:webHidden/>
              </w:rPr>
              <w:fldChar w:fldCharType="separate"/>
            </w:r>
            <w:r w:rsidR="00B47146">
              <w:rPr>
                <w:noProof/>
                <w:webHidden/>
              </w:rPr>
              <w:t>8</w:t>
            </w:r>
            <w:r w:rsidR="00B47146">
              <w:rPr>
                <w:noProof/>
                <w:webHidden/>
              </w:rPr>
              <w:fldChar w:fldCharType="end"/>
            </w:r>
          </w:hyperlink>
        </w:p>
        <w:p w:rsidR="00B47146" w:rsidRDefault="00284513">
          <w:pPr>
            <w:pStyle w:val="TOC2"/>
            <w:tabs>
              <w:tab w:val="right" w:leader="underscore" w:pos="920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vi-VN" w:eastAsia="vi-VN"/>
            </w:rPr>
          </w:pPr>
          <w:hyperlink w:anchor="_Toc352235903" w:history="1">
            <w:r w:rsidR="00B47146" w:rsidRPr="0040296E">
              <w:rPr>
                <w:rStyle w:val="Hyperlink"/>
                <w:noProof/>
              </w:rPr>
              <w:t>Class Point</w:t>
            </w:r>
            <w:r w:rsidR="00B47146">
              <w:rPr>
                <w:noProof/>
                <w:webHidden/>
              </w:rPr>
              <w:tab/>
            </w:r>
            <w:r w:rsidR="00B47146">
              <w:rPr>
                <w:noProof/>
                <w:webHidden/>
              </w:rPr>
              <w:fldChar w:fldCharType="begin"/>
            </w:r>
            <w:r w:rsidR="00B47146">
              <w:rPr>
                <w:noProof/>
                <w:webHidden/>
              </w:rPr>
              <w:instrText xml:space="preserve"> PAGEREF _Toc352235903 \h </w:instrText>
            </w:r>
            <w:r w:rsidR="00B47146">
              <w:rPr>
                <w:noProof/>
                <w:webHidden/>
              </w:rPr>
            </w:r>
            <w:r w:rsidR="00B47146">
              <w:rPr>
                <w:noProof/>
                <w:webHidden/>
              </w:rPr>
              <w:fldChar w:fldCharType="separate"/>
            </w:r>
            <w:r w:rsidR="00B47146">
              <w:rPr>
                <w:noProof/>
                <w:webHidden/>
              </w:rPr>
              <w:t>8</w:t>
            </w:r>
            <w:r w:rsidR="00B47146">
              <w:rPr>
                <w:noProof/>
                <w:webHidden/>
              </w:rPr>
              <w:fldChar w:fldCharType="end"/>
            </w:r>
          </w:hyperlink>
        </w:p>
        <w:p w:rsidR="00B47146" w:rsidRDefault="00284513">
          <w:pPr>
            <w:pStyle w:val="TOC1"/>
            <w:rPr>
              <w:rFonts w:eastAsiaTheme="minorEastAsia"/>
              <w:color w:val="auto"/>
              <w:kern w:val="0"/>
              <w:szCs w:val="22"/>
              <w:lang w:val="vi-VN" w:eastAsia="vi-VN"/>
            </w:rPr>
          </w:pPr>
          <w:hyperlink w:anchor="_Toc352235904" w:history="1">
            <w:r w:rsidR="00B47146" w:rsidRPr="0040296E">
              <w:rPr>
                <w:rStyle w:val="Hyperlink"/>
                <w:lang w:val="vi-VN"/>
              </w:rPr>
              <w:t>UML – Diagram</w:t>
            </w:r>
            <w:r w:rsidR="00B47146">
              <w:rPr>
                <w:webHidden/>
              </w:rPr>
              <w:tab/>
            </w:r>
            <w:r w:rsidR="00B47146">
              <w:rPr>
                <w:webHidden/>
              </w:rPr>
              <w:fldChar w:fldCharType="begin"/>
            </w:r>
            <w:r w:rsidR="00B47146">
              <w:rPr>
                <w:webHidden/>
              </w:rPr>
              <w:instrText xml:space="preserve"> PAGEREF _Toc352235904 \h </w:instrText>
            </w:r>
            <w:r w:rsidR="00B47146">
              <w:rPr>
                <w:webHidden/>
              </w:rPr>
            </w:r>
            <w:r w:rsidR="00B47146">
              <w:rPr>
                <w:webHidden/>
              </w:rPr>
              <w:fldChar w:fldCharType="separate"/>
            </w:r>
            <w:r w:rsidR="00B47146">
              <w:rPr>
                <w:webHidden/>
              </w:rPr>
              <w:t>10</w:t>
            </w:r>
            <w:r w:rsidR="00B47146">
              <w:rPr>
                <w:webHidden/>
              </w:rPr>
              <w:fldChar w:fldCharType="end"/>
            </w:r>
          </w:hyperlink>
        </w:p>
        <w:p w:rsidR="00AB2685" w:rsidRDefault="00AB2685">
          <w:r>
            <w:rPr>
              <w:b/>
              <w:bCs/>
              <w:noProof/>
            </w:rPr>
            <w:fldChar w:fldCharType="end"/>
          </w:r>
        </w:p>
      </w:sdtContent>
    </w:sdt>
    <w:p w:rsidR="00502667" w:rsidRDefault="00502667">
      <w:pPr>
        <w:sectPr w:rsidR="00502667">
          <w:headerReference w:type="default" r:id="rId12"/>
          <w:pgSz w:w="12240" w:h="15840" w:code="1"/>
          <w:pgMar w:top="2520" w:right="1512" w:bottom="1800" w:left="1512" w:header="1080" w:footer="720" w:gutter="0"/>
          <w:pgNumType w:start="0"/>
          <w:cols w:space="720"/>
          <w:titlePg/>
          <w:docGrid w:linePitch="360"/>
        </w:sectPr>
      </w:pPr>
    </w:p>
    <w:p w:rsidR="005914D0" w:rsidRDefault="00B04B7D" w:rsidP="001D2658">
      <w:pPr>
        <w:pStyle w:val="Heading1"/>
      </w:pPr>
      <w:bookmarkStart w:id="0" w:name="_Toc352235890"/>
      <w:r>
        <w:lastRenderedPageBreak/>
        <w:t>Introduction</w:t>
      </w:r>
      <w:bookmarkEnd w:id="0"/>
    </w:p>
    <w:p w:rsidR="005914D0" w:rsidRPr="005914D0" w:rsidRDefault="005914D0" w:rsidP="005914D0"/>
    <w:p w:rsidR="005914D0" w:rsidRDefault="005914D0" w:rsidP="005914D0"/>
    <w:p w:rsidR="00E108C4" w:rsidRPr="005914D0" w:rsidRDefault="005914D0" w:rsidP="005914D0">
      <w:pPr>
        <w:tabs>
          <w:tab w:val="left" w:pos="8202"/>
        </w:tabs>
      </w:pPr>
      <w:r>
        <w:tab/>
      </w:r>
    </w:p>
    <w:p w:rsidR="00502667" w:rsidRDefault="00B04B7D">
      <w:pPr>
        <w:pStyle w:val="Heading1"/>
      </w:pPr>
      <w:bookmarkStart w:id="1" w:name="_Toc352235891"/>
      <w:r>
        <w:lastRenderedPageBreak/>
        <w:t>Technical Specifications</w:t>
      </w:r>
      <w:r w:rsidR="00992485">
        <w:t xml:space="preserve"> Professionally</w:t>
      </w:r>
      <w:bookmarkEnd w:id="1"/>
    </w:p>
    <w:p w:rsidR="00502667" w:rsidRDefault="00992485">
      <w:pPr>
        <w:pStyle w:val="Heading2"/>
        <w:rPr>
          <w:rFonts w:asciiTheme="minorHAnsi" w:eastAsiaTheme="minorEastAsia" w:hAnsiTheme="minorHAnsi" w:cstheme="minorBidi"/>
          <w:sz w:val="22"/>
          <w:szCs w:val="22"/>
        </w:rPr>
      </w:pPr>
      <w:bookmarkStart w:id="2" w:name="_Toc352235892"/>
      <w:r>
        <w:t>Choice Course</w:t>
      </w:r>
      <w:bookmarkEnd w:id="2"/>
    </w:p>
    <w:p w:rsidR="00502667" w:rsidRDefault="00E108C4">
      <w:pPr>
        <w:pStyle w:val="ListBullet"/>
      </w:pPr>
      <w:r>
        <w:t>Sinh viên chọn khóa học mong muốn.</w:t>
      </w:r>
    </w:p>
    <w:p w:rsidR="00502667" w:rsidRDefault="00E108C4">
      <w:pPr>
        <w:pStyle w:val="ListBullet"/>
        <w:numPr>
          <w:ilvl w:val="0"/>
          <w:numId w:val="12"/>
        </w:numPr>
      </w:pPr>
      <w:r>
        <w:t>Hệ thống hiển thị chi tiết khóa học.</w:t>
      </w:r>
    </w:p>
    <w:p w:rsidR="00502667" w:rsidRDefault="00E108C4">
      <w:pPr>
        <w:pStyle w:val="ListBullet"/>
      </w:pPr>
      <w:r>
        <w:t>Sinh viên chọn bài học.</w:t>
      </w:r>
    </w:p>
    <w:p w:rsidR="00E108C4" w:rsidRDefault="00E108C4">
      <w:pPr>
        <w:pStyle w:val="ListBullet"/>
      </w:pPr>
      <w:r>
        <w:t>Hệ thống hiển thị nội dung bài học.</w:t>
      </w:r>
    </w:p>
    <w:p w:rsidR="00E108C4" w:rsidRDefault="00202CDE" w:rsidP="00E108C4">
      <w:pPr>
        <w:pStyle w:val="ListBullet"/>
        <w:numPr>
          <w:ilvl w:val="0"/>
          <w:numId w:val="0"/>
        </w:numPr>
        <w:ind w:left="360"/>
      </w:pPr>
      <w:r>
        <w:rPr>
          <w:noProof/>
          <w:lang w:val="vi-VN" w:eastAsia="vi-VN"/>
        </w:rPr>
        <w:drawing>
          <wp:inline distT="0" distB="0" distL="0" distR="0" wp14:anchorId="6B35C3D3" wp14:editId="08A6691F">
            <wp:extent cx="4966845" cy="406203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845" cy="40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67" w:rsidRDefault="00992485">
      <w:pPr>
        <w:pStyle w:val="Heading2"/>
      </w:pPr>
      <w:bookmarkStart w:id="3" w:name="_Toc352235893"/>
      <w:r>
        <w:t>Test</w:t>
      </w:r>
      <w:bookmarkEnd w:id="3"/>
    </w:p>
    <w:p w:rsidR="00502667" w:rsidRDefault="000D7B8E">
      <w:pPr>
        <w:pStyle w:val="ListBullet"/>
      </w:pPr>
      <w:r>
        <w:t>Sinh viên chọn khóa học.</w:t>
      </w:r>
    </w:p>
    <w:p w:rsidR="00502667" w:rsidRDefault="000D7B8E">
      <w:pPr>
        <w:pStyle w:val="ListBullet"/>
      </w:pPr>
      <w:r>
        <w:t>Hệ thống hiển thị chi tiết khóa học.</w:t>
      </w:r>
    </w:p>
    <w:p w:rsidR="00502667" w:rsidRDefault="000D7B8E">
      <w:pPr>
        <w:pStyle w:val="ListBullet"/>
      </w:pPr>
      <w:r>
        <w:t>Sinh viên làm bài test</w:t>
      </w:r>
    </w:p>
    <w:p w:rsidR="000D7B8E" w:rsidRDefault="000D7B8E">
      <w:pPr>
        <w:pStyle w:val="ListBullet"/>
      </w:pPr>
      <w:r>
        <w:t>Sinh viên nộp bài.</w:t>
      </w:r>
    </w:p>
    <w:p w:rsidR="000D7B8E" w:rsidRDefault="000D7B8E">
      <w:pPr>
        <w:pStyle w:val="ListBullet"/>
      </w:pPr>
      <w:r>
        <w:t>Hệ Thống chấm điểm sinh viên.</w:t>
      </w:r>
    </w:p>
    <w:p w:rsidR="000D7B8E" w:rsidRDefault="000D7B8E">
      <w:pPr>
        <w:pStyle w:val="ListBullet"/>
      </w:pPr>
      <w:r>
        <w:t>Hệ thống thông báo kết quả test.</w:t>
      </w:r>
      <w:bookmarkStart w:id="4" w:name="_GoBack"/>
      <w:bookmarkEnd w:id="4"/>
    </w:p>
    <w:p w:rsidR="000D7B8E" w:rsidRDefault="000D7B8E" w:rsidP="000D7B8E">
      <w:pPr>
        <w:pStyle w:val="ListBullet"/>
        <w:numPr>
          <w:ilvl w:val="0"/>
          <w:numId w:val="0"/>
        </w:numPr>
        <w:ind w:left="360"/>
      </w:pPr>
      <w:r>
        <w:rPr>
          <w:noProof/>
          <w:lang w:val="vi-VN" w:eastAsia="vi-VN"/>
        </w:rPr>
        <w:lastRenderedPageBreak/>
        <w:drawing>
          <wp:inline distT="0" distB="0" distL="0" distR="0" wp14:anchorId="731B7A4A" wp14:editId="002F5349">
            <wp:extent cx="5534759" cy="5428877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59" cy="54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67" w:rsidRDefault="00992485">
      <w:pPr>
        <w:pStyle w:val="Heading2"/>
      </w:pPr>
      <w:bookmarkStart w:id="5" w:name="_Toc352235894"/>
      <w:r>
        <w:t>Add Course</w:t>
      </w:r>
      <w:bookmarkEnd w:id="5"/>
      <w:r>
        <w:t xml:space="preserve"> </w:t>
      </w:r>
    </w:p>
    <w:p w:rsidR="000D7B8E" w:rsidRDefault="000D7B8E" w:rsidP="000D7B8E">
      <w:pPr>
        <w:pStyle w:val="ListBullet"/>
      </w:pPr>
      <w:r>
        <w:t>Giáo viên chọn thêm khóa học mới,</w:t>
      </w:r>
    </w:p>
    <w:p w:rsidR="000D7B8E" w:rsidRDefault="000D7B8E" w:rsidP="000D7B8E">
      <w:pPr>
        <w:pStyle w:val="ListBullet"/>
      </w:pPr>
      <w:r>
        <w:t>Hệ thống hiển thị thêm form của khóa học.</w:t>
      </w:r>
    </w:p>
    <w:p w:rsidR="000D7B8E" w:rsidRDefault="000D7B8E" w:rsidP="000D7B8E">
      <w:pPr>
        <w:pStyle w:val="ListBullet"/>
      </w:pPr>
      <w:r>
        <w:t>Giáo viên nhập thêm thông tin khóa học mới. Sauk hi nhập thông tin khóa học mới, giáo viên chọn nút đăng khóa học mới.</w:t>
      </w:r>
    </w:p>
    <w:p w:rsidR="000D7B8E" w:rsidRDefault="000D7B8E" w:rsidP="000D7B8E">
      <w:pPr>
        <w:pStyle w:val="ListBullet"/>
      </w:pPr>
      <w:r>
        <w:t>Hệ thống kiểm tra tính hợp lệ của các thông tin về khóa học.</w:t>
      </w:r>
    </w:p>
    <w:p w:rsidR="000D7B8E" w:rsidRDefault="000D7B8E" w:rsidP="000D7B8E">
      <w:pPr>
        <w:pStyle w:val="ListBullet"/>
      </w:pPr>
      <w:r>
        <w:t>Hệ thống thêm khóa học vào cơ sở dữ liệu của hệ thống.</w:t>
      </w:r>
    </w:p>
    <w:p w:rsidR="000D7B8E" w:rsidRDefault="000D7B8E" w:rsidP="000D7B8E">
      <w:pPr>
        <w:pStyle w:val="ListBullet"/>
        <w:numPr>
          <w:ilvl w:val="0"/>
          <w:numId w:val="0"/>
        </w:numPr>
        <w:ind w:left="360"/>
      </w:pPr>
      <w:r>
        <w:rPr>
          <w:noProof/>
          <w:lang w:val="vi-VN" w:eastAsia="vi-VN"/>
        </w:rPr>
        <w:lastRenderedPageBreak/>
        <w:drawing>
          <wp:inline distT="0" distB="0" distL="0" distR="0" wp14:anchorId="329AC84D" wp14:editId="7702EEF6">
            <wp:extent cx="5342857" cy="5304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8E" w:rsidRPr="000D7B8E" w:rsidRDefault="000D7B8E" w:rsidP="000D7B8E"/>
    <w:p w:rsidR="00502667" w:rsidRDefault="00502667" w:rsidP="000D7B8E"/>
    <w:p w:rsidR="00502667" w:rsidRDefault="00992485">
      <w:pPr>
        <w:pStyle w:val="Heading2"/>
      </w:pPr>
      <w:bookmarkStart w:id="6" w:name="_Toc352235895"/>
      <w:r>
        <w:t>Add Lesson</w:t>
      </w:r>
      <w:bookmarkEnd w:id="6"/>
    </w:p>
    <w:p w:rsidR="00502667" w:rsidRDefault="00B13221">
      <w:pPr>
        <w:pStyle w:val="ListBullet"/>
      </w:pPr>
      <w:r>
        <w:t>Giáo viên chọn khóa học mong muốn.</w:t>
      </w:r>
    </w:p>
    <w:p w:rsidR="00502667" w:rsidRDefault="00B13221" w:rsidP="00B13221">
      <w:pPr>
        <w:pStyle w:val="ListBullet"/>
      </w:pPr>
      <w:r>
        <w:t>Hệ thống hiển thị danh mục các bài của khóa học.</w:t>
      </w:r>
    </w:p>
    <w:p w:rsidR="00502667" w:rsidRDefault="00B13221">
      <w:pPr>
        <w:pStyle w:val="ListBullet"/>
      </w:pPr>
      <w:r>
        <w:t>Giáo viên chọn thêm bài học mới</w:t>
      </w:r>
    </w:p>
    <w:p w:rsidR="00AB2685" w:rsidRDefault="00AB2685">
      <w:pPr>
        <w:pStyle w:val="ListBullet"/>
      </w:pPr>
      <w:r>
        <w:t>Hệ thống hiển thị form thêm bài học mới.</w:t>
      </w:r>
    </w:p>
    <w:p w:rsidR="00AB2685" w:rsidRDefault="00AB2685">
      <w:pPr>
        <w:pStyle w:val="ListBullet"/>
      </w:pPr>
      <w:r>
        <w:t>Hệ thống nhập nội dung bài học mới.</w:t>
      </w:r>
    </w:p>
    <w:p w:rsidR="00AB2685" w:rsidRDefault="00AB2685" w:rsidP="00AB2685">
      <w:pPr>
        <w:pStyle w:val="ListBullet"/>
        <w:numPr>
          <w:ilvl w:val="0"/>
          <w:numId w:val="0"/>
        </w:numPr>
        <w:ind w:left="360"/>
      </w:pPr>
      <w:r>
        <w:rPr>
          <w:noProof/>
          <w:lang w:val="vi-VN" w:eastAsia="vi-VN"/>
        </w:rPr>
        <w:lastRenderedPageBreak/>
        <w:drawing>
          <wp:inline distT="0" distB="0" distL="0" distR="0" wp14:anchorId="46965C69" wp14:editId="11640A87">
            <wp:extent cx="5076190" cy="481904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85" w:rsidRDefault="00992485">
      <w:pPr>
        <w:pStyle w:val="Heading2"/>
      </w:pPr>
      <w:bookmarkStart w:id="7" w:name="_Toc352235896"/>
      <w:r>
        <w:t>A</w:t>
      </w:r>
      <w:r w:rsidR="005C781A">
        <w:t>dd</w:t>
      </w:r>
      <w:r>
        <w:t xml:space="preserve"> Test</w:t>
      </w:r>
      <w:bookmarkEnd w:id="7"/>
    </w:p>
    <w:p w:rsidR="00AB2685" w:rsidRPr="00AB2685" w:rsidRDefault="00AB2685" w:rsidP="00AB2685">
      <w:pPr>
        <w:numPr>
          <w:ilvl w:val="0"/>
          <w:numId w:val="1"/>
        </w:numPr>
      </w:pPr>
      <w:r w:rsidRPr="00AB2685">
        <w:t>Giáo viên chọn khóa học mong muốn.</w:t>
      </w:r>
    </w:p>
    <w:p w:rsidR="00AB2685" w:rsidRPr="00AB2685" w:rsidRDefault="00AB2685" w:rsidP="00AB2685">
      <w:pPr>
        <w:numPr>
          <w:ilvl w:val="0"/>
          <w:numId w:val="1"/>
        </w:numPr>
        <w:rPr>
          <w:lang w:val="vi-VN"/>
        </w:rPr>
      </w:pPr>
      <w:r w:rsidRPr="00AB2685">
        <w:rPr>
          <w:lang w:val="vi-VN"/>
        </w:rPr>
        <w:t>Hệ thống hiển thị chi tiết khoa học.</w:t>
      </w:r>
    </w:p>
    <w:p w:rsidR="00AB2685" w:rsidRPr="00AB2685" w:rsidRDefault="00AB2685" w:rsidP="00AB2685">
      <w:pPr>
        <w:numPr>
          <w:ilvl w:val="0"/>
          <w:numId w:val="1"/>
        </w:numPr>
        <w:rPr>
          <w:lang w:val="vi-VN"/>
        </w:rPr>
      </w:pPr>
      <w:r w:rsidRPr="00AB2685">
        <w:rPr>
          <w:lang w:val="vi-VN"/>
        </w:rPr>
        <w:t>Giáo viên chọn thêm bài test mớ</w:t>
      </w:r>
      <w:r>
        <w:rPr>
          <w:lang w:val="vi-VN"/>
        </w:rPr>
        <w:t>i.</w:t>
      </w:r>
    </w:p>
    <w:p w:rsidR="00AB2685" w:rsidRDefault="00AB2685" w:rsidP="00AB2685">
      <w:pPr>
        <w:numPr>
          <w:ilvl w:val="0"/>
          <w:numId w:val="1"/>
        </w:numPr>
      </w:pPr>
      <w:r w:rsidRPr="00AB2685">
        <w:t xml:space="preserve">Hệ thống hiển thị form thêm </w:t>
      </w:r>
      <w:r>
        <w:t>bài test</w:t>
      </w:r>
      <w:r w:rsidRPr="00AB2685">
        <w:t xml:space="preserve"> mới.</w:t>
      </w:r>
    </w:p>
    <w:p w:rsidR="00AB2685" w:rsidRDefault="00AB2685" w:rsidP="00AB2685">
      <w:pPr>
        <w:numPr>
          <w:ilvl w:val="0"/>
          <w:numId w:val="1"/>
        </w:numPr>
      </w:pPr>
      <w:r>
        <w:t>Giáo viên nhập nội dung bài test và chọn nhấn nút thêm bài test.</w:t>
      </w:r>
    </w:p>
    <w:p w:rsidR="00AB2685" w:rsidRDefault="00AB2685" w:rsidP="00AB2685">
      <w:pPr>
        <w:numPr>
          <w:ilvl w:val="0"/>
          <w:numId w:val="1"/>
        </w:numPr>
      </w:pPr>
      <w:r>
        <w:t>Hệ thống phản hồi kết quả thêm bài test.</w:t>
      </w:r>
    </w:p>
    <w:p w:rsidR="00AB2685" w:rsidRPr="00AB2685" w:rsidRDefault="00AB2685" w:rsidP="00AB2685">
      <w:pPr>
        <w:ind w:left="360"/>
      </w:pPr>
      <w:r>
        <w:rPr>
          <w:noProof/>
          <w:lang w:val="vi-VN" w:eastAsia="vi-VN"/>
        </w:rPr>
        <w:lastRenderedPageBreak/>
        <w:drawing>
          <wp:inline distT="0" distB="0" distL="0" distR="0" wp14:anchorId="45F4A37A" wp14:editId="55304F45">
            <wp:extent cx="4847619" cy="53047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85" w:rsidRPr="00AB2685" w:rsidRDefault="00AB2685" w:rsidP="00AB2685">
      <w:pPr>
        <w:ind w:left="360"/>
      </w:pPr>
      <w:r>
        <w:tab/>
      </w:r>
      <w:r>
        <w:tab/>
      </w:r>
      <w:r>
        <w:tab/>
      </w:r>
      <w:r>
        <w:tab/>
      </w:r>
    </w:p>
    <w:p w:rsidR="00502667" w:rsidRDefault="00992485">
      <w:pPr>
        <w:pStyle w:val="Heading1"/>
      </w:pPr>
      <w:bookmarkStart w:id="8" w:name="_Toc352235897"/>
      <w:r>
        <w:lastRenderedPageBreak/>
        <w:t>Model Class Processing Professionally</w:t>
      </w:r>
      <w:bookmarkEnd w:id="8"/>
    </w:p>
    <w:p w:rsidR="00502667" w:rsidRDefault="00992485">
      <w:pPr>
        <w:pStyle w:val="Heading2"/>
      </w:pPr>
      <w:bookmarkStart w:id="9" w:name="_Toc352235898"/>
      <w:r>
        <w:t>Class user</w:t>
      </w:r>
      <w:bookmarkEnd w:id="9"/>
    </w:p>
    <w:p w:rsidR="00502667" w:rsidRDefault="005C781A" w:rsidP="005C781A">
      <w:r w:rsidRPr="005C781A">
        <w:t>Lớp User biểu diễn các đối tượng người dùng trong hệ thống.Người dùng tronghệ thống có thể là học sinh,giáo viên (tùy thuộc vào role_id  của người dùngđó). - Các thuộc tính của lớp User là các thuộc tính  của một người dùng mà hệ thốngcần quan tâm.Các thuộc tính của lớp User được trình bày ở bảng dưới đây: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68"/>
        <w:gridCol w:w="6948"/>
      </w:tblGrid>
      <w:tr w:rsidR="005C781A" w:rsidTr="00DF7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5C781A" w:rsidRDefault="005C781A" w:rsidP="005C781A">
            <w:pPr>
              <w:jc w:val="center"/>
            </w:pPr>
            <w:r>
              <w:t>Tên Thuộc tính</w:t>
            </w:r>
          </w:p>
        </w:tc>
        <w:tc>
          <w:tcPr>
            <w:tcW w:w="6948" w:type="dxa"/>
          </w:tcPr>
          <w:p w:rsidR="005C781A" w:rsidRDefault="005C781A" w:rsidP="005C7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C781A" w:rsidTr="00DF7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781A" w:rsidRDefault="005C781A" w:rsidP="005C781A">
            <w:r>
              <w:t>User name</w:t>
            </w:r>
          </w:p>
        </w:tc>
        <w:tc>
          <w:tcPr>
            <w:tcW w:w="6948" w:type="dxa"/>
          </w:tcPr>
          <w:p w:rsidR="005C781A" w:rsidRPr="00A64599" w:rsidRDefault="005C781A" w:rsidP="001E1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C781A">
              <w:rPr>
                <w:lang w:val="vi-VN"/>
              </w:rPr>
              <w:t>ên đăng nhập của người dùng</w:t>
            </w:r>
            <w:r w:rsidR="00A64599">
              <w:t>.</w:t>
            </w:r>
          </w:p>
        </w:tc>
      </w:tr>
      <w:tr w:rsidR="005C781A" w:rsidRPr="005C781A" w:rsidTr="00DF7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781A" w:rsidRDefault="005C781A" w:rsidP="005C781A">
            <w:r>
              <w:t>Password</w:t>
            </w:r>
          </w:p>
        </w:tc>
        <w:tc>
          <w:tcPr>
            <w:tcW w:w="6948" w:type="dxa"/>
          </w:tcPr>
          <w:p w:rsidR="005C781A" w:rsidRPr="005C781A" w:rsidRDefault="005C781A" w:rsidP="001E17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M</w:t>
            </w:r>
            <w:r w:rsidRPr="005C781A">
              <w:rPr>
                <w:lang w:val="vi-VN"/>
              </w:rPr>
              <w:t>ật khẩu của người dùng sẽ được sử</w:t>
            </w:r>
            <w:r>
              <w:t xml:space="preserve"> </w:t>
            </w:r>
            <w:r w:rsidRPr="005C781A">
              <w:rPr>
                <w:lang w:val="vi-VN"/>
              </w:rPr>
              <w:t>dụng để hệ</w:t>
            </w:r>
            <w:r>
              <w:rPr>
                <w:lang w:val="vi-VN"/>
              </w:rPr>
              <w:t xml:space="preserve"> </w:t>
            </w:r>
            <w:r w:rsidRPr="005C781A">
              <w:rPr>
                <w:lang w:val="vi-VN"/>
              </w:rPr>
              <w:t>thống xác nhận người dùng</w:t>
            </w:r>
            <w:r>
              <w:t xml:space="preserve"> </w:t>
            </w:r>
            <w:r w:rsidRPr="005C781A">
              <w:rPr>
                <w:lang w:val="vi-VN"/>
              </w:rPr>
              <w:t>khi người dùng đăng nhập vào hệ thống</w:t>
            </w:r>
            <w:r>
              <w:t>.</w:t>
            </w:r>
          </w:p>
        </w:tc>
      </w:tr>
      <w:tr w:rsidR="005C781A" w:rsidRPr="005C781A" w:rsidTr="00DF7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781A" w:rsidRPr="005C781A" w:rsidRDefault="005C781A" w:rsidP="005C781A">
            <w:r>
              <w:t>name</w:t>
            </w:r>
          </w:p>
        </w:tc>
        <w:tc>
          <w:tcPr>
            <w:tcW w:w="6948" w:type="dxa"/>
          </w:tcPr>
          <w:p w:rsidR="005C781A" w:rsidRPr="00A64599" w:rsidRDefault="005C781A" w:rsidP="001E1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781A">
              <w:rPr>
                <w:lang w:val="vi-VN"/>
              </w:rPr>
              <w:t>Họ tên của người dùng</w:t>
            </w:r>
            <w:r w:rsidR="00A64599">
              <w:t>.</w:t>
            </w:r>
          </w:p>
        </w:tc>
      </w:tr>
      <w:tr w:rsidR="005C781A" w:rsidRPr="005C781A" w:rsidTr="00DF7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781A" w:rsidRPr="00517EA4" w:rsidRDefault="00517EA4" w:rsidP="005C781A">
            <w:r>
              <w:t>Adress</w:t>
            </w:r>
          </w:p>
        </w:tc>
        <w:tc>
          <w:tcPr>
            <w:tcW w:w="6948" w:type="dxa"/>
          </w:tcPr>
          <w:p w:rsidR="005C781A" w:rsidRPr="00517EA4" w:rsidRDefault="00517EA4" w:rsidP="001E17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EA4">
              <w:rPr>
                <w:lang w:val="vi-VN"/>
              </w:rPr>
              <w:t>Địa chỉ của  người dùng</w:t>
            </w:r>
            <w:r>
              <w:t>.</w:t>
            </w:r>
          </w:p>
        </w:tc>
      </w:tr>
      <w:tr w:rsidR="005C781A" w:rsidRPr="005914D0" w:rsidTr="00DF7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781A" w:rsidRPr="005C781A" w:rsidRDefault="005C781A" w:rsidP="005C781A">
            <w:pPr>
              <w:rPr>
                <w:lang w:val="vi-VN"/>
              </w:rPr>
            </w:pPr>
          </w:p>
        </w:tc>
        <w:tc>
          <w:tcPr>
            <w:tcW w:w="6948" w:type="dxa"/>
          </w:tcPr>
          <w:p w:rsidR="005C781A" w:rsidRPr="005C781A" w:rsidRDefault="00517EA4" w:rsidP="001E17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517EA4">
              <w:rPr>
                <w:lang w:val="vi-VN"/>
              </w:rPr>
              <w:t xml:space="preserve">Địa chỉ email của người dùng, khi có </w:t>
            </w:r>
            <w:r>
              <w:rPr>
                <w:lang w:val="vi-VN"/>
              </w:rPr>
              <w:t xml:space="preserve">các thông báo, </w:t>
            </w:r>
            <w:r w:rsidRPr="00517EA4">
              <w:rPr>
                <w:lang w:val="vi-VN"/>
              </w:rPr>
              <w:t>tin tức mới, hệ thống sẽ gửi đến ngườ</w:t>
            </w:r>
            <w:r>
              <w:rPr>
                <w:lang w:val="vi-VN"/>
              </w:rPr>
              <w:t xml:space="preserve">i dùng thông </w:t>
            </w:r>
            <w:r w:rsidRPr="00517EA4">
              <w:rPr>
                <w:lang w:val="vi-VN"/>
              </w:rPr>
              <w:t>qua địa chỉ email được đăng kư này.</w:t>
            </w:r>
          </w:p>
        </w:tc>
      </w:tr>
      <w:tr w:rsidR="005C781A" w:rsidRPr="005C781A" w:rsidTr="00DF7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781A" w:rsidRPr="001E1710" w:rsidRDefault="001E1710" w:rsidP="005C781A">
            <w:r>
              <w:t>Role_ID</w:t>
            </w:r>
          </w:p>
        </w:tc>
        <w:tc>
          <w:tcPr>
            <w:tcW w:w="6948" w:type="dxa"/>
          </w:tcPr>
          <w:p w:rsidR="005C781A" w:rsidRPr="00A64599" w:rsidRDefault="001E1710" w:rsidP="001E17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1710">
              <w:rPr>
                <w:lang w:val="vi-VN"/>
              </w:rPr>
              <w:t>Mă role của người dùng trong hệ thống</w:t>
            </w:r>
            <w:r w:rsidR="00A64599">
              <w:t>.</w:t>
            </w:r>
          </w:p>
        </w:tc>
      </w:tr>
    </w:tbl>
    <w:p w:rsidR="005C781A" w:rsidRPr="00854BFA" w:rsidRDefault="005C781A" w:rsidP="005C781A">
      <w:pPr>
        <w:rPr>
          <w:lang w:val="vi-VN"/>
        </w:rPr>
      </w:pPr>
    </w:p>
    <w:p w:rsidR="00502667" w:rsidRPr="00132ED1" w:rsidRDefault="00992485">
      <w:pPr>
        <w:pStyle w:val="Heading2"/>
        <w:rPr>
          <w:lang w:val="vi-VN"/>
        </w:rPr>
      </w:pPr>
      <w:bookmarkStart w:id="10" w:name="_Toc352235899"/>
      <w:r w:rsidRPr="00132ED1">
        <w:rPr>
          <w:lang w:val="vi-VN"/>
        </w:rPr>
        <w:t>Class Course</w:t>
      </w:r>
      <w:bookmarkEnd w:id="10"/>
    </w:p>
    <w:p w:rsidR="00502667" w:rsidRDefault="00132ED1">
      <w:pPr>
        <w:rPr>
          <w:lang w:val="vi-VN"/>
        </w:rPr>
      </w:pPr>
      <w:r w:rsidRPr="00132ED1">
        <w:rPr>
          <w:lang w:val="vi-VN"/>
        </w:rPr>
        <w:t>Lớp khóa học mô tả các đối tượ</w:t>
      </w:r>
      <w:r>
        <w:rPr>
          <w:lang w:val="vi-VN"/>
        </w:rPr>
        <w:t xml:space="preserve">ng các khóa học của hệ thống. </w:t>
      </w:r>
      <w:r w:rsidRPr="00132ED1">
        <w:rPr>
          <w:lang w:val="vi-VN"/>
        </w:rPr>
        <w:t>Được thể hiện dưới bảng sau: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68"/>
        <w:gridCol w:w="6948"/>
      </w:tblGrid>
      <w:tr w:rsidR="00132ED1" w:rsidTr="0013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132ED1" w:rsidRPr="00132ED1" w:rsidRDefault="00132ED1" w:rsidP="00132ED1">
            <w:pPr>
              <w:jc w:val="center"/>
            </w:pPr>
            <w:r>
              <w:t>Tên Thuộc Tính</w:t>
            </w:r>
          </w:p>
        </w:tc>
        <w:tc>
          <w:tcPr>
            <w:tcW w:w="6948" w:type="dxa"/>
          </w:tcPr>
          <w:p w:rsidR="00132ED1" w:rsidRPr="00132ED1" w:rsidRDefault="00132ED1" w:rsidP="00132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132ED1" w:rsidTr="001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2ED1" w:rsidRPr="00132ED1" w:rsidRDefault="00132ED1">
            <w:r>
              <w:t>Code course</w:t>
            </w:r>
          </w:p>
        </w:tc>
        <w:tc>
          <w:tcPr>
            <w:tcW w:w="6948" w:type="dxa"/>
          </w:tcPr>
          <w:p w:rsidR="00132ED1" w:rsidRPr="00132ED1" w:rsidRDefault="00132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khóa học.</w:t>
            </w:r>
          </w:p>
        </w:tc>
      </w:tr>
      <w:tr w:rsidR="00132ED1" w:rsidTr="0013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2ED1" w:rsidRPr="00132ED1" w:rsidRDefault="00132ED1">
            <w:r>
              <w:t>Code name</w:t>
            </w:r>
          </w:p>
        </w:tc>
        <w:tc>
          <w:tcPr>
            <w:tcW w:w="6948" w:type="dxa"/>
          </w:tcPr>
          <w:p w:rsidR="00132ED1" w:rsidRPr="00132ED1" w:rsidRDefault="0013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khóa học.</w:t>
            </w:r>
          </w:p>
        </w:tc>
      </w:tr>
      <w:tr w:rsidR="00132ED1" w:rsidTr="001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2ED1" w:rsidRPr="00132ED1" w:rsidRDefault="00132ED1">
            <w:r>
              <w:t>Specification</w:t>
            </w:r>
          </w:p>
        </w:tc>
        <w:tc>
          <w:tcPr>
            <w:tcW w:w="6948" w:type="dxa"/>
          </w:tcPr>
          <w:p w:rsidR="00132ED1" w:rsidRPr="00132ED1" w:rsidRDefault="00132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tả, giới thiệu về khóa học.</w:t>
            </w:r>
          </w:p>
        </w:tc>
      </w:tr>
      <w:tr w:rsidR="00132ED1" w:rsidTr="0013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2ED1" w:rsidRPr="00132ED1" w:rsidRDefault="00132ED1">
            <w:r>
              <w:t>Code Teacher</w:t>
            </w:r>
          </w:p>
        </w:tc>
        <w:tc>
          <w:tcPr>
            <w:tcW w:w="6948" w:type="dxa"/>
          </w:tcPr>
          <w:p w:rsidR="00132ED1" w:rsidRPr="00132ED1" w:rsidRDefault="0013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Giáo viên dạy khóa học.</w:t>
            </w:r>
          </w:p>
        </w:tc>
      </w:tr>
    </w:tbl>
    <w:p w:rsidR="00132ED1" w:rsidRPr="00132ED1" w:rsidRDefault="00132ED1">
      <w:pPr>
        <w:rPr>
          <w:lang w:val="vi-VN"/>
        </w:rPr>
      </w:pPr>
    </w:p>
    <w:p w:rsidR="00502667" w:rsidRPr="00132ED1" w:rsidRDefault="00992485">
      <w:pPr>
        <w:pStyle w:val="Heading2"/>
        <w:rPr>
          <w:lang w:val="vi-VN"/>
        </w:rPr>
      </w:pPr>
      <w:bookmarkStart w:id="11" w:name="_Toc352235900"/>
      <w:r w:rsidRPr="00132ED1">
        <w:rPr>
          <w:lang w:val="vi-VN"/>
        </w:rPr>
        <w:t>Class Lesson</w:t>
      </w:r>
      <w:bookmarkEnd w:id="11"/>
    </w:p>
    <w:p w:rsidR="00502667" w:rsidRDefault="00132ED1">
      <w:pPr>
        <w:rPr>
          <w:lang w:val="vi-VN"/>
        </w:rPr>
      </w:pPr>
      <w:r w:rsidRPr="00132ED1">
        <w:rPr>
          <w:lang w:val="vi-VN"/>
        </w:rPr>
        <w:t>Lớ</w:t>
      </w:r>
      <w:r>
        <w:rPr>
          <w:lang w:val="vi-VN"/>
        </w:rPr>
        <w:t xml:space="preserve">p bài học </w:t>
      </w:r>
      <w:r w:rsidRPr="00132ED1">
        <w:rPr>
          <w:lang w:val="vi-VN"/>
        </w:rPr>
        <w:t xml:space="preserve"> mô tả các đối tượng các bài học  của hệ thống. Được thể hiện dưới bảng sau: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68"/>
        <w:gridCol w:w="6948"/>
      </w:tblGrid>
      <w:tr w:rsidR="00132ED1" w:rsidTr="0013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132ED1" w:rsidRPr="00132ED1" w:rsidRDefault="00132ED1" w:rsidP="00132ED1">
            <w:pPr>
              <w:jc w:val="center"/>
            </w:pPr>
            <w:r>
              <w:t>Tên thuộc tính</w:t>
            </w:r>
          </w:p>
        </w:tc>
        <w:tc>
          <w:tcPr>
            <w:tcW w:w="6948" w:type="dxa"/>
          </w:tcPr>
          <w:p w:rsidR="00132ED1" w:rsidRPr="00132ED1" w:rsidRDefault="00132ED1" w:rsidP="00132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132ED1" w:rsidTr="001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2ED1" w:rsidRPr="00132ED1" w:rsidRDefault="00132ED1">
            <w:r>
              <w:t>Code lesson</w:t>
            </w:r>
          </w:p>
        </w:tc>
        <w:tc>
          <w:tcPr>
            <w:tcW w:w="6948" w:type="dxa"/>
          </w:tcPr>
          <w:p w:rsidR="00132ED1" w:rsidRPr="00132ED1" w:rsidRDefault="00132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bài học.</w:t>
            </w:r>
          </w:p>
        </w:tc>
      </w:tr>
      <w:tr w:rsidR="00132ED1" w:rsidTr="0013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2ED1" w:rsidRPr="00132ED1" w:rsidRDefault="00132ED1">
            <w:r>
              <w:t>name lesson</w:t>
            </w:r>
          </w:p>
        </w:tc>
        <w:tc>
          <w:tcPr>
            <w:tcW w:w="6948" w:type="dxa"/>
          </w:tcPr>
          <w:p w:rsidR="00132ED1" w:rsidRPr="00132ED1" w:rsidRDefault="0013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bài học.</w:t>
            </w:r>
          </w:p>
        </w:tc>
      </w:tr>
      <w:tr w:rsidR="00132ED1" w:rsidTr="001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2ED1" w:rsidRPr="00132ED1" w:rsidRDefault="00132ED1">
            <w:r>
              <w:t>Theory</w:t>
            </w:r>
          </w:p>
        </w:tc>
        <w:tc>
          <w:tcPr>
            <w:tcW w:w="6948" w:type="dxa"/>
          </w:tcPr>
          <w:p w:rsidR="00132ED1" w:rsidRPr="00132ED1" w:rsidRDefault="00132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Phần lý thuyết của bài học.</w:t>
            </w:r>
          </w:p>
        </w:tc>
      </w:tr>
      <w:tr w:rsidR="00132ED1" w:rsidTr="0013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2ED1" w:rsidRPr="00132ED1" w:rsidRDefault="00132ED1">
            <w:r>
              <w:t>exercise</w:t>
            </w:r>
          </w:p>
        </w:tc>
        <w:tc>
          <w:tcPr>
            <w:tcW w:w="6948" w:type="dxa"/>
          </w:tcPr>
          <w:p w:rsidR="00132ED1" w:rsidRPr="00132ED1" w:rsidRDefault="0013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bài tập.</w:t>
            </w:r>
          </w:p>
        </w:tc>
      </w:tr>
      <w:tr w:rsidR="00132ED1" w:rsidTr="001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2ED1" w:rsidRPr="00132ED1" w:rsidRDefault="00132ED1">
            <w:r>
              <w:t>instructions</w:t>
            </w:r>
          </w:p>
        </w:tc>
        <w:tc>
          <w:tcPr>
            <w:tcW w:w="6948" w:type="dxa"/>
          </w:tcPr>
          <w:p w:rsidR="00132ED1" w:rsidRPr="00132ED1" w:rsidRDefault="00132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Hướng dẫn giải các bài tập trên phần bài tập.</w:t>
            </w:r>
          </w:p>
        </w:tc>
      </w:tr>
    </w:tbl>
    <w:p w:rsidR="00132ED1" w:rsidRPr="00132ED1" w:rsidRDefault="00132ED1">
      <w:pPr>
        <w:rPr>
          <w:lang w:val="vi-VN"/>
        </w:rPr>
      </w:pPr>
    </w:p>
    <w:p w:rsidR="00502667" w:rsidRPr="00D32BBA" w:rsidRDefault="00AB2685">
      <w:pPr>
        <w:pStyle w:val="Heading2"/>
        <w:rPr>
          <w:lang w:val="vi-VN"/>
        </w:rPr>
      </w:pPr>
      <w:bookmarkStart w:id="12" w:name="_Toc352235901"/>
      <w:r w:rsidRPr="00D32BBA">
        <w:rPr>
          <w:lang w:val="vi-VN"/>
        </w:rPr>
        <w:lastRenderedPageBreak/>
        <w:t>Class Test</w:t>
      </w:r>
      <w:bookmarkEnd w:id="12"/>
    </w:p>
    <w:p w:rsidR="00502667" w:rsidRDefault="00D32BBA">
      <w:pPr>
        <w:rPr>
          <w:lang w:val="vi-VN"/>
        </w:rPr>
      </w:pPr>
      <w:r w:rsidRPr="00D32BBA">
        <w:rPr>
          <w:lang w:val="vi-VN"/>
        </w:rPr>
        <w:t>Các lớp bài test mô tả các đối tượ</w:t>
      </w:r>
      <w:r>
        <w:rPr>
          <w:lang w:val="vi-VN"/>
        </w:rPr>
        <w:t>ng các bài test</w:t>
      </w:r>
      <w:r w:rsidRPr="00D32BBA">
        <w:rPr>
          <w:lang w:val="vi-VN"/>
        </w:rPr>
        <w:t xml:space="preserve"> của khóa học. Được thể hiện dưới bảng sau: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68"/>
        <w:gridCol w:w="6948"/>
      </w:tblGrid>
      <w:tr w:rsidR="00D32BBA" w:rsidTr="00D32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D32BBA" w:rsidRPr="00D32BBA" w:rsidRDefault="00D32BBA" w:rsidP="00D32BBA">
            <w:pPr>
              <w:jc w:val="center"/>
            </w:pPr>
            <w:r>
              <w:t>Tên thuộc tính</w:t>
            </w:r>
          </w:p>
        </w:tc>
        <w:tc>
          <w:tcPr>
            <w:tcW w:w="6948" w:type="dxa"/>
          </w:tcPr>
          <w:p w:rsidR="00D32BBA" w:rsidRPr="00D32BBA" w:rsidRDefault="00D32BBA" w:rsidP="00D32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D32BBA" w:rsidTr="00D32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BBA" w:rsidRPr="00D32BBA" w:rsidRDefault="00D32BBA">
            <w:r>
              <w:t>Code test</w:t>
            </w:r>
          </w:p>
        </w:tc>
        <w:tc>
          <w:tcPr>
            <w:tcW w:w="6948" w:type="dxa"/>
          </w:tcPr>
          <w:p w:rsidR="00D32BBA" w:rsidRPr="00D32BBA" w:rsidRDefault="00D32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bài test.</w:t>
            </w:r>
          </w:p>
        </w:tc>
      </w:tr>
      <w:tr w:rsidR="00D32BBA" w:rsidTr="00D32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BBA" w:rsidRPr="00D32BBA" w:rsidRDefault="00D32BBA">
            <w:r>
              <w:t xml:space="preserve">name test </w:t>
            </w:r>
          </w:p>
        </w:tc>
        <w:tc>
          <w:tcPr>
            <w:tcW w:w="6948" w:type="dxa"/>
          </w:tcPr>
          <w:p w:rsidR="00D32BBA" w:rsidRPr="00D32BBA" w:rsidRDefault="00D3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bài test.</w:t>
            </w:r>
          </w:p>
        </w:tc>
      </w:tr>
      <w:tr w:rsidR="00D32BBA" w:rsidTr="00D32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BBA" w:rsidRPr="00D32BBA" w:rsidRDefault="00D32BBA">
            <w:r>
              <w:t>code course</w:t>
            </w:r>
          </w:p>
        </w:tc>
        <w:tc>
          <w:tcPr>
            <w:tcW w:w="6948" w:type="dxa"/>
          </w:tcPr>
          <w:p w:rsidR="00D32BBA" w:rsidRPr="00D32BBA" w:rsidRDefault="00D32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khóa học chứa bài test.</w:t>
            </w:r>
          </w:p>
        </w:tc>
      </w:tr>
      <w:tr w:rsidR="00D32BBA" w:rsidTr="00D32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BBA" w:rsidRPr="00D32BBA" w:rsidRDefault="00D32BBA">
            <w:r>
              <w:t>Contents</w:t>
            </w:r>
          </w:p>
        </w:tc>
        <w:tc>
          <w:tcPr>
            <w:tcW w:w="6948" w:type="dxa"/>
          </w:tcPr>
          <w:p w:rsidR="00D32BBA" w:rsidRPr="00D32BBA" w:rsidRDefault="00D3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 bài test.</w:t>
            </w:r>
          </w:p>
        </w:tc>
      </w:tr>
      <w:tr w:rsidR="00D32BBA" w:rsidTr="00D32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BBA" w:rsidRPr="00D32BBA" w:rsidRDefault="00D32BBA">
            <w:r>
              <w:t>Answer</w:t>
            </w:r>
          </w:p>
        </w:tc>
        <w:tc>
          <w:tcPr>
            <w:tcW w:w="6948" w:type="dxa"/>
          </w:tcPr>
          <w:p w:rsidR="00D32BBA" w:rsidRPr="00D32BBA" w:rsidRDefault="00D32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Đáp án cho các câu hỏi của bài test.</w:t>
            </w:r>
          </w:p>
        </w:tc>
      </w:tr>
    </w:tbl>
    <w:p w:rsidR="00D32BBA" w:rsidRPr="00D32BBA" w:rsidRDefault="00D32BBA">
      <w:pPr>
        <w:rPr>
          <w:lang w:val="vi-VN"/>
        </w:rPr>
      </w:pPr>
    </w:p>
    <w:p w:rsidR="00502667" w:rsidRPr="00D32BBA" w:rsidRDefault="00992485">
      <w:pPr>
        <w:pStyle w:val="Heading2"/>
        <w:rPr>
          <w:lang w:val="vi-VN"/>
        </w:rPr>
      </w:pPr>
      <w:bookmarkStart w:id="13" w:name="_Toc352235902"/>
      <w:r w:rsidRPr="00D32BBA">
        <w:rPr>
          <w:lang w:val="vi-VN"/>
        </w:rPr>
        <w:t>Class Roles</w:t>
      </w:r>
      <w:bookmarkEnd w:id="13"/>
    </w:p>
    <w:p w:rsidR="00D32BBA" w:rsidRPr="00D32BBA" w:rsidRDefault="00D32BBA" w:rsidP="00D32BBA">
      <w:pPr>
        <w:numPr>
          <w:ilvl w:val="0"/>
          <w:numId w:val="1"/>
        </w:numPr>
        <w:rPr>
          <w:lang w:val="vi-VN"/>
        </w:rPr>
      </w:pPr>
      <w:r w:rsidRPr="00D32BBA">
        <w:rPr>
          <w:lang w:val="vi-VN"/>
        </w:rPr>
        <w:t>Lớp roles thể hiện vai trò của người dùng trong hệ thống.</w:t>
      </w:r>
    </w:p>
    <w:p w:rsidR="00D32BBA" w:rsidRDefault="00D32BBA" w:rsidP="00D32BBA">
      <w:pPr>
        <w:numPr>
          <w:ilvl w:val="0"/>
          <w:numId w:val="1"/>
        </w:numPr>
        <w:rPr>
          <w:lang w:val="vi-VN"/>
        </w:rPr>
      </w:pPr>
      <w:r w:rsidRPr="00D32BBA">
        <w:rPr>
          <w:lang w:val="vi-VN"/>
        </w:rPr>
        <w:t xml:space="preserve">Các roles là các nhãn để gom nhóm những người </w:t>
      </w:r>
      <w:r>
        <w:rPr>
          <w:lang w:val="vi-VN"/>
        </w:rPr>
        <w:t>dung</w:t>
      </w:r>
      <w:r w:rsidRPr="00D32BBA">
        <w:rPr>
          <w:lang w:val="vi-VN"/>
        </w:rPr>
        <w:t xml:space="preserve"> có chung quyền hạ</w:t>
      </w:r>
      <w:r>
        <w:rPr>
          <w:lang w:val="vi-VN"/>
        </w:rPr>
        <w:t>n, vai trò đối với hệ thống.</w:t>
      </w:r>
    </w:p>
    <w:p w:rsidR="00D32BBA" w:rsidRPr="00BA0EB3" w:rsidRDefault="00BA0EB3" w:rsidP="00D32BBA">
      <w:pPr>
        <w:numPr>
          <w:ilvl w:val="0"/>
          <w:numId w:val="1"/>
        </w:numPr>
        <w:rPr>
          <w:lang w:val="vi-VN"/>
        </w:rPr>
      </w:pPr>
      <w:r w:rsidRPr="00BA0EB3">
        <w:rPr>
          <w:lang w:val="vi-VN"/>
        </w:rPr>
        <w:t>Trong hệ thống của chúng ta sẽ có 3 roles chính:</w:t>
      </w:r>
    </w:p>
    <w:p w:rsidR="00BA0EB3" w:rsidRPr="00BA0EB3" w:rsidRDefault="00BA0EB3" w:rsidP="00BA0EB3">
      <w:pPr>
        <w:pStyle w:val="ListParagraph"/>
        <w:numPr>
          <w:ilvl w:val="0"/>
          <w:numId w:val="26"/>
        </w:numPr>
        <w:rPr>
          <w:lang w:val="vi-VN"/>
        </w:rPr>
      </w:pPr>
      <w:r w:rsidRPr="00BA0EB3">
        <w:rPr>
          <w:lang w:val="vi-VN"/>
        </w:rPr>
        <w:t>Học sinh: Tài khoả</w:t>
      </w:r>
      <w:r>
        <w:rPr>
          <w:lang w:val="vi-VN"/>
        </w:rPr>
        <w:t>n có role “</w:t>
      </w:r>
      <w:r w:rsidRPr="00BA0EB3">
        <w:rPr>
          <w:lang w:val="vi-VN"/>
        </w:rPr>
        <w:t>Họ</w:t>
      </w:r>
      <w:r>
        <w:rPr>
          <w:lang w:val="vi-VN"/>
        </w:rPr>
        <w:t>c sinh</w:t>
      </w:r>
      <w:r w:rsidRPr="00BA0EB3">
        <w:rPr>
          <w:lang w:val="vi-VN"/>
        </w:rPr>
        <w:t>” được cấp cho mỗ</w:t>
      </w:r>
      <w:r>
        <w:rPr>
          <w:lang w:val="vi-VN"/>
        </w:rPr>
        <w:t xml:space="preserve">i học sinh của nhà trường. </w:t>
      </w:r>
      <w:r w:rsidRPr="00BA0EB3">
        <w:rPr>
          <w:lang w:val="vi-VN"/>
        </w:rPr>
        <w:t>Khi đăng nhập với tài khoản học sinh, người dùng có thể truy cập vào các khóa học mình quan tâm, xem các bài giả</w:t>
      </w:r>
      <w:r>
        <w:rPr>
          <w:lang w:val="vi-VN"/>
        </w:rPr>
        <w:t>ng, làm các bài test</w:t>
      </w:r>
      <w:r w:rsidRPr="00BA0EB3">
        <w:rPr>
          <w:lang w:val="vi-VN"/>
        </w:rPr>
        <w:t>, xem kết quả học tập của mình.</w:t>
      </w:r>
    </w:p>
    <w:p w:rsidR="00BA0EB3" w:rsidRDefault="00BA0EB3" w:rsidP="00BA0EB3">
      <w:pPr>
        <w:pStyle w:val="ListParagraph"/>
        <w:numPr>
          <w:ilvl w:val="0"/>
          <w:numId w:val="26"/>
        </w:numPr>
        <w:rPr>
          <w:lang w:val="vi-VN"/>
        </w:rPr>
      </w:pPr>
      <w:r w:rsidRPr="00BA0EB3">
        <w:rPr>
          <w:lang w:val="vi-VN"/>
        </w:rPr>
        <w:t xml:space="preserve">Giáo viên: Tài khoản “Giáo viên” được cấp cho mỗi giáo viên của nhà trường. Tài khoản giáo viên cho phép người dùng tạo mới các khóa học, thêm </w:t>
      </w:r>
      <w:r>
        <w:rPr>
          <w:lang w:val="vi-VN"/>
        </w:rPr>
        <w:t>các bài test, bài học vào các khóa học</w:t>
      </w:r>
      <w:r w:rsidRPr="00BA0EB3">
        <w:rPr>
          <w:lang w:val="vi-VN"/>
        </w:rPr>
        <w:t xml:space="preserve"> do mình tạo ra. Hệ thống cũng cung cấp cho các g”Giáo viên” thực hiện các thao tác quản lý cơ bản: thêm, sửa xóa,  các khóa học, bài học,  bài test do mình tạo ra.</w:t>
      </w:r>
    </w:p>
    <w:p w:rsidR="00BA0EB3" w:rsidRDefault="00BA0EB3" w:rsidP="00BA0EB3">
      <w:pPr>
        <w:pStyle w:val="ListParagraph"/>
        <w:numPr>
          <w:ilvl w:val="0"/>
          <w:numId w:val="26"/>
        </w:numPr>
        <w:rPr>
          <w:lang w:val="vi-VN"/>
        </w:rPr>
      </w:pPr>
      <w:r w:rsidRPr="00BA0EB3">
        <w:rPr>
          <w:lang w:val="vi-VN"/>
        </w:rPr>
        <w:t>Admin: Tài khoản “Admin” được cung cấp các quyền quả</w:t>
      </w:r>
      <w:r>
        <w:rPr>
          <w:lang w:val="vi-VN"/>
        </w:rPr>
        <w:t>n lý các người</w:t>
      </w:r>
      <w:r w:rsidRPr="00BA0EB3">
        <w:rPr>
          <w:lang w:val="vi-VN"/>
        </w:rPr>
        <w:t xml:space="preserve"> dùng khác ( bao gồm cả các giáo viên, học sinh)</w:t>
      </w:r>
      <w:r>
        <w:rPr>
          <w:lang w:val="vi-VN"/>
        </w:rPr>
        <w:t xml:space="preserve"> như xem thông tin, thêm, xóa, cập nhật thông tin </w:t>
      </w:r>
      <w:r w:rsidRPr="00BA0EB3">
        <w:rPr>
          <w:lang w:val="vi-VN"/>
        </w:rPr>
        <w:t>đối với tất cả cả người dùng trong hệ thống.</w:t>
      </w:r>
    </w:p>
    <w:p w:rsidR="00446F74" w:rsidRPr="00446F74" w:rsidRDefault="00BA0EB3" w:rsidP="00446F74">
      <w:pPr>
        <w:numPr>
          <w:ilvl w:val="0"/>
          <w:numId w:val="1"/>
        </w:numPr>
        <w:rPr>
          <w:lang w:val="vi-VN"/>
        </w:rPr>
      </w:pPr>
      <w:r w:rsidRPr="00BA0EB3">
        <w:rPr>
          <w:lang w:val="vi-VN"/>
        </w:rPr>
        <w:t xml:space="preserve"> </w:t>
      </w:r>
      <w:r w:rsidR="00446F74" w:rsidRPr="00446F74">
        <w:rPr>
          <w:lang w:val="vi-VN"/>
        </w:rPr>
        <w:t>Các thuộc tính của bảng roles được thể hiện qua bẩng dưới đây: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68"/>
        <w:gridCol w:w="6948"/>
      </w:tblGrid>
      <w:tr w:rsidR="00446F74" w:rsidTr="0044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446F74" w:rsidRPr="00446F74" w:rsidRDefault="00446F74" w:rsidP="00446F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Tên thuộc tính</w:t>
            </w:r>
          </w:p>
        </w:tc>
        <w:tc>
          <w:tcPr>
            <w:tcW w:w="6948" w:type="dxa"/>
          </w:tcPr>
          <w:p w:rsidR="00446F74" w:rsidRPr="00446F74" w:rsidRDefault="00446F74" w:rsidP="00446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mô tả</w:t>
            </w:r>
          </w:p>
        </w:tc>
      </w:tr>
      <w:tr w:rsidR="00446F74" w:rsidTr="0044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6F74" w:rsidRPr="00446F74" w:rsidRDefault="00446F74" w:rsidP="00446F74">
            <w:pPr>
              <w:rPr>
                <w:lang w:val="en-GB"/>
              </w:rPr>
            </w:pPr>
            <w:r>
              <w:rPr>
                <w:lang w:val="en-GB"/>
              </w:rPr>
              <w:t>Role_ID</w:t>
            </w:r>
          </w:p>
        </w:tc>
        <w:tc>
          <w:tcPr>
            <w:tcW w:w="6948" w:type="dxa"/>
          </w:tcPr>
          <w:p w:rsidR="00446F74" w:rsidRPr="00446F74" w:rsidRDefault="00446F74" w:rsidP="0044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Mã  role.</w:t>
            </w:r>
          </w:p>
        </w:tc>
      </w:tr>
      <w:tr w:rsidR="00446F74" w:rsidTr="00446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6F74" w:rsidRPr="00446F74" w:rsidRDefault="00446F74" w:rsidP="00446F74">
            <w:pPr>
              <w:rPr>
                <w:lang w:val="en-GB"/>
              </w:rPr>
            </w:pPr>
            <w:r>
              <w:rPr>
                <w:lang w:val="en-GB"/>
              </w:rPr>
              <w:t>Role_name</w:t>
            </w:r>
          </w:p>
        </w:tc>
        <w:tc>
          <w:tcPr>
            <w:tcW w:w="6948" w:type="dxa"/>
          </w:tcPr>
          <w:p w:rsidR="00446F74" w:rsidRPr="00446F74" w:rsidRDefault="00446F74" w:rsidP="00446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Tên role.</w:t>
            </w:r>
          </w:p>
        </w:tc>
      </w:tr>
    </w:tbl>
    <w:p w:rsidR="00446F74" w:rsidRPr="00D32BBA" w:rsidRDefault="00446F74" w:rsidP="00446F74">
      <w:pPr>
        <w:ind w:left="360"/>
        <w:rPr>
          <w:lang w:val="vi-VN"/>
        </w:rPr>
      </w:pPr>
    </w:p>
    <w:p w:rsidR="00BA0EB3" w:rsidRPr="00BA0EB3" w:rsidRDefault="00BA0EB3" w:rsidP="00BA0EB3">
      <w:pPr>
        <w:rPr>
          <w:lang w:val="vi-VN"/>
        </w:rPr>
      </w:pPr>
    </w:p>
    <w:p w:rsidR="00502667" w:rsidRPr="00D32BBA" w:rsidRDefault="00502667">
      <w:pPr>
        <w:rPr>
          <w:lang w:val="vi-VN"/>
        </w:rPr>
      </w:pPr>
    </w:p>
    <w:p w:rsidR="00446F74" w:rsidRDefault="00446F74">
      <w:pPr>
        <w:pStyle w:val="Heading2"/>
      </w:pPr>
      <w:bookmarkStart w:id="14" w:name="_Toc352235903"/>
      <w:r>
        <w:t>Class Point</w:t>
      </w:r>
      <w:bookmarkEnd w:id="14"/>
    </w:p>
    <w:p w:rsidR="00446F74" w:rsidRDefault="00446F74" w:rsidP="00446F74">
      <w:r>
        <w:t>Lớp điểm thể hiện kết quả học tập của học sinh đối với mỗi bài test, được thể hiện bảng mô tả dưới đây: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85"/>
        <w:gridCol w:w="7231"/>
      </w:tblGrid>
      <w:tr w:rsidR="00446F74" w:rsidTr="0044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446F74" w:rsidRDefault="00446F74" w:rsidP="00446F74">
            <w:r>
              <w:lastRenderedPageBreak/>
              <w:t>Tên thuộc tính</w:t>
            </w:r>
          </w:p>
        </w:tc>
        <w:tc>
          <w:tcPr>
            <w:tcW w:w="7231" w:type="dxa"/>
          </w:tcPr>
          <w:p w:rsidR="00446F74" w:rsidRDefault="00446F74" w:rsidP="00446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46F74" w:rsidTr="0044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46F74" w:rsidRDefault="00446F74" w:rsidP="00446F74">
            <w:r>
              <w:t>User_Id</w:t>
            </w:r>
          </w:p>
        </w:tc>
        <w:tc>
          <w:tcPr>
            <w:tcW w:w="7231" w:type="dxa"/>
          </w:tcPr>
          <w:p w:rsidR="00446F74" w:rsidRDefault="00446F74" w:rsidP="0044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người dùng.</w:t>
            </w:r>
          </w:p>
        </w:tc>
      </w:tr>
      <w:tr w:rsidR="00446F74" w:rsidTr="00446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46F74" w:rsidRDefault="00446F74" w:rsidP="00446F74">
            <w:r>
              <w:t>Code Test</w:t>
            </w:r>
          </w:p>
        </w:tc>
        <w:tc>
          <w:tcPr>
            <w:tcW w:w="7231" w:type="dxa"/>
          </w:tcPr>
          <w:p w:rsidR="00446F74" w:rsidRDefault="00446F74" w:rsidP="00446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bài test.</w:t>
            </w:r>
          </w:p>
        </w:tc>
      </w:tr>
      <w:tr w:rsidR="00446F74" w:rsidTr="0044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46F74" w:rsidRDefault="00446F74" w:rsidP="00446F74">
            <w:r>
              <w:t>Point</w:t>
            </w:r>
          </w:p>
        </w:tc>
        <w:tc>
          <w:tcPr>
            <w:tcW w:w="7231" w:type="dxa"/>
          </w:tcPr>
          <w:p w:rsidR="00446F74" w:rsidRDefault="00446F74" w:rsidP="0044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của người dùng có mã “USER_ID” đối với bài test có mã “CODE TEST”.</w:t>
            </w:r>
          </w:p>
        </w:tc>
      </w:tr>
    </w:tbl>
    <w:p w:rsidR="00446F74" w:rsidRPr="00446F74" w:rsidRDefault="00446F74" w:rsidP="00446F74"/>
    <w:p w:rsidR="00446F74" w:rsidRPr="00446F74" w:rsidRDefault="00446F74" w:rsidP="00446F74"/>
    <w:p w:rsidR="00502667" w:rsidRDefault="00992485" w:rsidP="00446F74">
      <w:pPr>
        <w:pStyle w:val="Heading1"/>
        <w:rPr>
          <w:lang w:val="vi-VN"/>
        </w:rPr>
      </w:pPr>
      <w:bookmarkStart w:id="15" w:name="_Toc352235904"/>
      <w:r w:rsidRPr="00BA0EB3">
        <w:rPr>
          <w:lang w:val="vi-VN"/>
        </w:rPr>
        <w:lastRenderedPageBreak/>
        <w:t xml:space="preserve">UML </w:t>
      </w:r>
      <w:r w:rsidR="00446F74">
        <w:rPr>
          <w:lang w:val="vi-VN"/>
        </w:rPr>
        <w:t>–</w:t>
      </w:r>
      <w:r w:rsidRPr="00BA0EB3">
        <w:rPr>
          <w:lang w:val="vi-VN"/>
        </w:rPr>
        <w:t xml:space="preserve"> Diagram</w:t>
      </w:r>
      <w:bookmarkEnd w:id="15"/>
    </w:p>
    <w:p w:rsidR="00446F74" w:rsidRPr="008A4469" w:rsidRDefault="00446F74" w:rsidP="00446F74">
      <w:pPr>
        <w:rPr>
          <w:lang w:val="en-GB"/>
        </w:rPr>
      </w:pPr>
      <w:r w:rsidRPr="008A4469">
        <w:rPr>
          <w:lang w:val="vi-VN"/>
        </w:rPr>
        <w:t>Sơ đồ các lớp nghiệp vụ của hệ thống.</w:t>
      </w:r>
      <w:r w:rsidR="008A4469">
        <w:rPr>
          <w:lang w:val="vi-VN"/>
        </w:rPr>
        <w:t xml:space="preserve"> &lt;</w:t>
      </w:r>
      <w:r w:rsidR="008A4469">
        <w:rPr>
          <w:lang w:val="en-GB"/>
        </w:rPr>
        <w:t xml:space="preserve"> Tổng Quát &gt;.</w:t>
      </w:r>
    </w:p>
    <w:p w:rsidR="00446F74" w:rsidRPr="00446F74" w:rsidRDefault="00446F74" w:rsidP="00446F74">
      <w:pPr>
        <w:rPr>
          <w:lang w:val="en-GB"/>
        </w:rPr>
      </w:pPr>
    </w:p>
    <w:p w:rsidR="00502667" w:rsidRDefault="00446F74">
      <w:pPr>
        <w:spacing w:before="720"/>
      </w:pPr>
      <w:r>
        <w:rPr>
          <w:noProof/>
          <w:lang w:val="vi-VN" w:eastAsia="vi-VN"/>
        </w:rPr>
        <w:drawing>
          <wp:inline distT="0" distB="0" distL="0" distR="0" wp14:anchorId="169D8C01" wp14:editId="5C36D51F">
            <wp:extent cx="5438095" cy="52666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667">
      <w:headerReference w:type="default" r:id="rId19"/>
      <w:footerReference w:type="default" r:id="rId20"/>
      <w:pgSz w:w="12240" w:h="15840" w:code="1"/>
      <w:pgMar w:top="2520" w:right="1512" w:bottom="1800" w:left="1512" w:header="108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513" w:rsidRDefault="00284513">
      <w:pPr>
        <w:spacing w:after="0" w:line="240" w:lineRule="auto"/>
      </w:pPr>
      <w:r>
        <w:separator/>
      </w:r>
    </w:p>
  </w:endnote>
  <w:endnote w:type="continuationSeparator" w:id="0">
    <w:p w:rsidR="00284513" w:rsidRDefault="00284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BBA" w:rsidRDefault="00D32BB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914D0">
      <w:rPr>
        <w:noProof/>
      </w:rPr>
      <w:t>6</w:t>
    </w:r>
    <w:r>
      <w:fldChar w:fldCharType="end"/>
    </w:r>
    <w:r w:rsidR="005914D0">
      <w:tab/>
    </w:r>
    <w:r w:rsidR="005914D0">
      <w:tab/>
    </w:r>
    <w:r w:rsidR="005914D0">
      <w:tab/>
    </w:r>
    <w:r w:rsidR="005914D0">
      <w:tab/>
    </w:r>
    <w:r w:rsidR="005914D0">
      <w:tab/>
    </w:r>
    <w:r w:rsidR="005914D0">
      <w:tab/>
    </w:r>
    <w:r w:rsidR="005914D0">
      <w:tab/>
    </w:r>
    <w:r w:rsidR="005914D0">
      <w:tab/>
      <w:t>Quizz Learning – Nguyễn Ngọc Khánh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513" w:rsidRDefault="00284513">
      <w:pPr>
        <w:spacing w:after="0" w:line="240" w:lineRule="auto"/>
      </w:pPr>
      <w:r>
        <w:separator/>
      </w:r>
    </w:p>
  </w:footnote>
  <w:footnote w:type="continuationSeparator" w:id="0">
    <w:p w:rsidR="00284513" w:rsidRDefault="00284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BBA" w:rsidRDefault="00D32BBA">
    <w:pPr>
      <w:pStyle w:val="HeaderShaded"/>
    </w:pPr>
    <w:r>
      <w:t>Table of Contents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BBA" w:rsidRDefault="00D32BBA">
    <w:pPr>
      <w:pStyle w:val="HeaderShaded"/>
    </w:pPr>
    <w:r>
      <w:fldChar w:fldCharType="begin"/>
    </w:r>
    <w:r>
      <w:instrText xml:space="preserve"> If </w:instrText>
    </w:r>
    <w:r>
      <w:fldChar w:fldCharType="begin"/>
    </w:r>
    <w:r>
      <w:instrText xml:space="preserve"> STYLEREF “Heading 1”</w:instrText>
    </w:r>
    <w:r>
      <w:fldChar w:fldCharType="separate"/>
    </w:r>
    <w:r w:rsidR="005914D0">
      <w:rPr>
        <w:noProof/>
      </w:rPr>
      <w:instrText>Technical Specifications Professionally</w:instrText>
    </w:r>
    <w:r>
      <w:rPr>
        <w:noProof/>
      </w:rPr>
      <w:fldChar w:fldCharType="end"/>
    </w:r>
    <w:r>
      <w:instrText>&lt;&gt; “Error*” “</w:instrText>
    </w:r>
    <w:r>
      <w:fldChar w:fldCharType="begin"/>
    </w:r>
    <w:r>
      <w:instrText xml:space="preserve"> STYLEREF “Heading 1”</w:instrText>
    </w:r>
    <w:r>
      <w:fldChar w:fldCharType="separate"/>
    </w:r>
    <w:r w:rsidR="005914D0">
      <w:rPr>
        <w:noProof/>
      </w:rPr>
      <w:instrText>Technical Specifications Professionally</w:instrText>
    </w:r>
    <w:r>
      <w:rPr>
        <w:noProof/>
      </w:rPr>
      <w:fldChar w:fldCharType="end"/>
    </w:r>
    <w:r>
      <w:fldChar w:fldCharType="separate"/>
    </w:r>
    <w:r w:rsidR="005914D0">
      <w:rPr>
        <w:noProof/>
      </w:rPr>
      <w:t>Technical Specifications Professionally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13C64BC0"/>
    <w:multiLevelType w:val="hybridMultilevel"/>
    <w:tmpl w:val="9E5E28D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E568A9"/>
    <w:multiLevelType w:val="hybridMultilevel"/>
    <w:tmpl w:val="DEDACDA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F6A45"/>
    <w:multiLevelType w:val="multilevel"/>
    <w:tmpl w:val="30FED03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7">
    <w:nsid w:val="5D6E024F"/>
    <w:multiLevelType w:val="hybridMultilevel"/>
    <w:tmpl w:val="59D81E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8"/>
  </w:num>
  <w:num w:numId="17">
    <w:abstractNumId w:val="13"/>
  </w:num>
  <w:num w:numId="18">
    <w:abstractNumId w:val="10"/>
  </w:num>
  <w:num w:numId="19">
    <w:abstractNumId w:val="16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7"/>
  </w:num>
  <w:num w:numId="25">
    <w:abstractNumId w:val="1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7D"/>
    <w:rsid w:val="00014652"/>
    <w:rsid w:val="000D7B8E"/>
    <w:rsid w:val="00132ED1"/>
    <w:rsid w:val="001D2658"/>
    <w:rsid w:val="001E1710"/>
    <w:rsid w:val="00202CDE"/>
    <w:rsid w:val="00284513"/>
    <w:rsid w:val="00446F74"/>
    <w:rsid w:val="00502667"/>
    <w:rsid w:val="00517EA4"/>
    <w:rsid w:val="005914D0"/>
    <w:rsid w:val="005C781A"/>
    <w:rsid w:val="007A3273"/>
    <w:rsid w:val="00854BFA"/>
    <w:rsid w:val="008A4469"/>
    <w:rsid w:val="008A6DF2"/>
    <w:rsid w:val="009712AB"/>
    <w:rsid w:val="00992485"/>
    <w:rsid w:val="00A64599"/>
    <w:rsid w:val="00AB2685"/>
    <w:rsid w:val="00B04B7D"/>
    <w:rsid w:val="00B13221"/>
    <w:rsid w:val="00B47146"/>
    <w:rsid w:val="00BA0EB3"/>
    <w:rsid w:val="00D32BBA"/>
    <w:rsid w:val="00DF7D02"/>
    <w:rsid w:val="00E108C4"/>
    <w:rsid w:val="00F4251E"/>
    <w:rsid w:val="00F4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F0C4039-326C-4390-9E9C-72362CA3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noProof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noProof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pPr>
      <w:spacing w:after="40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table" w:styleId="PlainTable3">
    <w:name w:val="Plain Table 3"/>
    <w:basedOn w:val="TableNormal"/>
    <w:uiPriority w:val="42"/>
    <w:rsid w:val="005C781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nh\AppData\Roaming\Microsoft\Templates\Annual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D03F0B4F5542DDBD4E5582E2741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620EA-94AB-4DDE-816D-149165ECB7CB}"/>
      </w:docPartPr>
      <w:docPartBody>
        <w:p w:rsidR="004E348E" w:rsidRDefault="004E348E">
          <w:pPr>
            <w:pStyle w:val="F5D03F0B4F5542DDBD4E5582E274124B"/>
          </w:pPr>
          <w:r>
            <w:t>Annual</w:t>
          </w:r>
          <w:r>
            <w:br/>
            <w:t>Report</w:t>
          </w:r>
        </w:p>
      </w:docPartBody>
    </w:docPart>
    <w:docPart>
      <w:docPartPr>
        <w:name w:val="11ED6A8558F5489F8B64F53B1E577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3D343-F7CC-41E8-8D79-A6796FD6FD83}"/>
      </w:docPartPr>
      <w:docPartBody>
        <w:p w:rsidR="004E348E" w:rsidRDefault="004E348E">
          <w:pPr>
            <w:pStyle w:val="11ED6A8558F5489F8B64F53B1E577E54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8E"/>
    <w:rsid w:val="0016641C"/>
    <w:rsid w:val="00277D8B"/>
    <w:rsid w:val="004E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31D4BB70C34B31B91FBFB9B446C950">
    <w:name w:val="7431D4BB70C34B31B91FBFB9B446C950"/>
  </w:style>
  <w:style w:type="paragraph" w:customStyle="1" w:styleId="8EFF58DCFBA148B19EB36E569FE71183">
    <w:name w:val="8EFF58DCFBA148B19EB36E569FE71183"/>
  </w:style>
  <w:style w:type="paragraph" w:customStyle="1" w:styleId="3DC750273B4D4F2EB285D55C3FD67166">
    <w:name w:val="3DC750273B4D4F2EB285D55C3FD67166"/>
  </w:style>
  <w:style w:type="paragraph" w:customStyle="1" w:styleId="59C18622A85B43539B46EFE3B134204B">
    <w:name w:val="59C18622A85B43539B46EFE3B134204B"/>
  </w:style>
  <w:style w:type="paragraph" w:customStyle="1" w:styleId="D69F502E8BCC44DDBC97D7DB91D97756">
    <w:name w:val="D69F502E8BCC44DDBC97D7DB91D97756"/>
  </w:style>
  <w:style w:type="paragraph" w:customStyle="1" w:styleId="FE3B5CD423934EFB936A938758E26E73">
    <w:name w:val="FE3B5CD423934EFB936A938758E26E73"/>
  </w:style>
  <w:style w:type="paragraph" w:customStyle="1" w:styleId="A87A3BB592CD45DEB177CD689C6CE8A9">
    <w:name w:val="A87A3BB592CD45DEB177CD689C6CE8A9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E486FF9508E74F20B1A0E40C94046CC3">
    <w:name w:val="E486FF9508E74F20B1A0E40C94046CC3"/>
  </w:style>
  <w:style w:type="paragraph" w:customStyle="1" w:styleId="23956888121849E7A40E317FA08A3430">
    <w:name w:val="23956888121849E7A40E317FA08A3430"/>
  </w:style>
  <w:style w:type="paragraph" w:customStyle="1" w:styleId="748F93E51AFE4A729F72A4F2EF995D5B">
    <w:name w:val="748F93E51AFE4A729F72A4F2EF995D5B"/>
  </w:style>
  <w:style w:type="paragraph" w:customStyle="1" w:styleId="57277EF67DA14336847B83494310AF67">
    <w:name w:val="57277EF67DA14336847B83494310AF67"/>
  </w:style>
  <w:style w:type="paragraph" w:customStyle="1" w:styleId="D17C3BD68D8F45868154CDBE527B103F">
    <w:name w:val="D17C3BD68D8F45868154CDBE527B103F"/>
  </w:style>
  <w:style w:type="paragraph" w:customStyle="1" w:styleId="505CF4D241DA49CBB95F7E1BE1510BA8">
    <w:name w:val="505CF4D241DA49CBB95F7E1BE1510BA8"/>
  </w:style>
  <w:style w:type="paragraph" w:customStyle="1" w:styleId="A020E34716394515845B1A9757830617">
    <w:name w:val="A020E34716394515845B1A9757830617"/>
  </w:style>
  <w:style w:type="paragraph" w:customStyle="1" w:styleId="F0AC053702EA4C27802A140CD08D3D80">
    <w:name w:val="F0AC053702EA4C27802A140CD08D3D80"/>
  </w:style>
  <w:style w:type="paragraph" w:customStyle="1" w:styleId="0A5DBB4665A44BEF901F88D40C104DB2">
    <w:name w:val="0A5DBB4665A44BEF901F88D40C104DB2"/>
  </w:style>
  <w:style w:type="paragraph" w:customStyle="1" w:styleId="7F5B74890AB643FAB285DD4DA34E1AF1">
    <w:name w:val="7F5B74890AB643FAB285DD4DA34E1AF1"/>
  </w:style>
  <w:style w:type="paragraph" w:customStyle="1" w:styleId="DF4B97EFC9EE45DFAD2205AAC5E68F79">
    <w:name w:val="DF4B97EFC9EE45DFAD2205AAC5E68F79"/>
  </w:style>
  <w:style w:type="paragraph" w:customStyle="1" w:styleId="180D3908FBAE4FADB686425D187FD40E">
    <w:name w:val="180D3908FBAE4FADB686425D187FD40E"/>
  </w:style>
  <w:style w:type="paragraph" w:customStyle="1" w:styleId="9F346749F8E548E285EA7CD006B8BA75">
    <w:name w:val="9F346749F8E548E285EA7CD006B8BA75"/>
  </w:style>
  <w:style w:type="paragraph" w:customStyle="1" w:styleId="9C1C56FDF8954128AB56EA07F8C5506D">
    <w:name w:val="9C1C56FDF8954128AB56EA07F8C5506D"/>
  </w:style>
  <w:style w:type="paragraph" w:customStyle="1" w:styleId="EDB8517D224745CAB7253207BF60DDC9">
    <w:name w:val="EDB8517D224745CAB7253207BF60DDC9"/>
  </w:style>
  <w:style w:type="paragraph" w:customStyle="1" w:styleId="2E141740E3F04B26A53B7A18B3A9F3D0">
    <w:name w:val="2E141740E3F04B26A53B7A18B3A9F3D0"/>
  </w:style>
  <w:style w:type="paragraph" w:customStyle="1" w:styleId="F5E0C12F63994203AA51A841FDF22E97">
    <w:name w:val="F5E0C12F63994203AA51A841FDF22E97"/>
  </w:style>
  <w:style w:type="paragraph" w:customStyle="1" w:styleId="F5D03F0B4F5542DDBD4E5582E274124B">
    <w:name w:val="F5D03F0B4F5542DDBD4E5582E274124B"/>
  </w:style>
  <w:style w:type="paragraph" w:customStyle="1" w:styleId="0624F7687807437189E20A4FBF8F4010">
    <w:name w:val="0624F7687807437189E20A4FBF8F4010"/>
  </w:style>
  <w:style w:type="paragraph" w:customStyle="1" w:styleId="11ED6A8558F5489F8B64F53B1E577E54">
    <w:name w:val="11ED6A8558F5489F8B64F53B1E577E54"/>
  </w:style>
  <w:style w:type="paragraph" w:customStyle="1" w:styleId="A7CB9A66867B4B91A511C842B996E53C">
    <w:name w:val="A7CB9A66867B4B91A511C842B996E53C"/>
    <w:rsid w:val="004E348E"/>
  </w:style>
  <w:style w:type="paragraph" w:customStyle="1" w:styleId="49F721A541404101B54093E53405E7F9">
    <w:name w:val="49F721A541404101B54093E53405E7F9"/>
    <w:rsid w:val="004E348E"/>
  </w:style>
  <w:style w:type="paragraph" w:customStyle="1" w:styleId="BA4D779178C845578145E0CBD3ABE5D2">
    <w:name w:val="BA4D779178C845578145E0CBD3ABE5D2"/>
    <w:rsid w:val="004E348E"/>
  </w:style>
  <w:style w:type="paragraph" w:customStyle="1" w:styleId="C7A69F97A35B45FE8C58B1AF91D93D30">
    <w:name w:val="C7A69F97A35B45FE8C58B1AF91D93D30"/>
    <w:rsid w:val="004E348E"/>
  </w:style>
  <w:style w:type="paragraph" w:customStyle="1" w:styleId="70E6E23DAB07454EA8E968C7150A3B6C">
    <w:name w:val="70E6E23DAB07454EA8E968C7150A3B6C"/>
    <w:rsid w:val="004E348E"/>
  </w:style>
  <w:style w:type="paragraph" w:customStyle="1" w:styleId="5AFA85269ED0425893081D181E4F8A37">
    <w:name w:val="5AFA85269ED0425893081D181E4F8A37"/>
    <w:rsid w:val="004E34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Quản lý câu hỏi trắc nghiệm – CÔNG NGHỆ PHẦN MỀM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AD71BC-7ED0-4B2B-A667-0FF935514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</Template>
  <TotalTime>131</TotalTime>
  <Pages>12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QUIZZ</dc:title>
  <dc:creator>Khanh Tony</dc:creator>
  <cp:keywords/>
  <cp:lastModifiedBy>Khanh Tony</cp:lastModifiedBy>
  <cp:revision>18</cp:revision>
  <cp:lastPrinted>2011-08-05T20:35:00Z</cp:lastPrinted>
  <dcterms:created xsi:type="dcterms:W3CDTF">2013-03-28T03:01:00Z</dcterms:created>
  <dcterms:modified xsi:type="dcterms:W3CDTF">2013-03-28T14:18:00Z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
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DB" w:rsidRDefault="00D849C1">
      <w:pPr>
        <w:pStyle w:val="Title"/>
      </w:pPr>
      <w:sdt>
        <w:sdtPr>
          <w:alias w:val="Company Name"/>
          <w:tag w:val=""/>
          <w:id w:val="1501239775"/>
          <w:placeholder>
            <w:docPart w:val="D8C65F8000304A3E9ED83674FA21075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B5C83" w:rsidRPr="007B5C83">
            <w:t>Requirement</w:t>
          </w:r>
        </w:sdtContent>
      </w:sdt>
      <w:r w:rsidR="003A0B51">
        <w:br/>
      </w:r>
      <w:r w:rsidR="007B5C83">
        <w:t>Use-Case</w:t>
      </w:r>
    </w:p>
    <w:p w:rsidR="006F24DB" w:rsidRDefault="003A0B51">
      <w:pPr>
        <w:pStyle w:val="Subtitle"/>
      </w:pPr>
      <w:r>
        <w:t xml:space="preserve">For </w:t>
      </w:r>
      <w:r w:rsidR="008F240B">
        <w:rPr>
          <w:lang w:val="en"/>
        </w:rPr>
        <w:t>Quizz Learning.</w:t>
      </w:r>
    </w:p>
    <w:p w:rsidR="006F24DB" w:rsidRDefault="006F24DB" w:rsidP="007B5C83">
      <w:pPr>
        <w:pStyle w:val="NoSpacing"/>
        <w:spacing w:before="600"/>
      </w:pPr>
    </w:p>
    <w:p w:rsidR="007B5C83" w:rsidRPr="007B5C83" w:rsidRDefault="007B5C83" w:rsidP="007B5C83">
      <w:pPr>
        <w:pStyle w:val="Heading1"/>
      </w:pPr>
      <w:r w:rsidRPr="007B5C83">
        <w:t>Designe Constraint : thiết kế ràng buộc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529"/>
        <w:gridCol w:w="3687"/>
      </w:tblGrid>
      <w:tr w:rsidR="007B5C83" w:rsidRPr="007B5C83" w:rsidTr="00C6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:rsidR="007B5C83" w:rsidRPr="007B5C83" w:rsidRDefault="007B5C83" w:rsidP="007B5C83">
            <w:pPr>
              <w:spacing w:after="180" w:line="288" w:lineRule="auto"/>
            </w:pPr>
          </w:p>
        </w:tc>
        <w:tc>
          <w:tcPr>
            <w:tcW w:w="3687" w:type="dxa"/>
          </w:tcPr>
          <w:p w:rsidR="007B5C83" w:rsidRPr="007B5C83" w:rsidRDefault="007B5C83" w:rsidP="007B5C83">
            <w:pPr>
              <w:spacing w:after="18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C83" w:rsidRDefault="007B5C83" w:rsidP="007B5C83">
      <w:pPr>
        <w:pStyle w:val="Heading1"/>
      </w:pPr>
      <w:bookmarkStart w:id="0" w:name="_Toc351295104"/>
      <w:r>
        <w:t>Login : Đăng nhập</w:t>
      </w:r>
      <w:bookmarkEnd w:id="0"/>
    </w:p>
    <w:p w:rsidR="00AD2E9F" w:rsidRDefault="00AD2E9F" w:rsidP="00AD2E9F">
      <w:r>
        <w:rPr>
          <w:noProof/>
          <w:lang w:val="vi-VN" w:eastAsia="vi-VN"/>
        </w:rPr>
        <w:drawing>
          <wp:inline distT="0" distB="0" distL="0" distR="0" wp14:anchorId="18E913F6" wp14:editId="5AAB7705">
            <wp:extent cx="5771429" cy="40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Pr="00AD2E9F" w:rsidRDefault="00AD2E9F" w:rsidP="00AD2E9F"/>
    <w:p w:rsidR="00AD2E9F" w:rsidRPr="00AD2E9F" w:rsidRDefault="00AD2E9F" w:rsidP="00AD2E9F"/>
    <w:p w:rsidR="00AD2E9F" w:rsidRDefault="00AD2E9F" w:rsidP="00AD2E9F">
      <w:bookmarkStart w:id="1" w:name="_GoBack"/>
      <w:bookmarkEnd w:id="1"/>
    </w:p>
    <w:p w:rsidR="00AD2E9F" w:rsidRPr="00AD2E9F" w:rsidRDefault="00AD2E9F" w:rsidP="00AD2E9F">
      <w:r>
        <w:rPr>
          <w:noProof/>
          <w:lang w:val="vi-VN" w:eastAsia="vi-VN"/>
        </w:rPr>
        <w:lastRenderedPageBreak/>
        <w:drawing>
          <wp:inline distT="0" distB="0" distL="0" distR="0" wp14:anchorId="03374C7A" wp14:editId="07133ABF">
            <wp:extent cx="5823921" cy="1793342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921" cy="17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Pr="00AD2E9F" w:rsidRDefault="00AD2E9F" w:rsidP="00AD2E9F">
      <w:pPr>
        <w:pStyle w:val="Heading1"/>
      </w:pPr>
      <w:r>
        <w:t>Logout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1AAFB6C3" wp14:editId="62031D7F">
            <wp:extent cx="4171429" cy="24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lastRenderedPageBreak/>
        <w:t>View Course</w:t>
      </w:r>
    </w:p>
    <w:p w:rsidR="00AD2E9F" w:rsidRDefault="00AD2E9F" w:rsidP="00AD2E9F">
      <w:r>
        <w:rPr>
          <w:noProof/>
          <w:lang w:val="vi-VN" w:eastAsia="vi-VN"/>
        </w:rPr>
        <w:drawing>
          <wp:inline distT="0" distB="0" distL="0" distR="0" wp14:anchorId="520C24C9" wp14:editId="30295066">
            <wp:extent cx="5750855" cy="327112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855" cy="32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2A3E7D27" wp14:editId="705E3EF4">
            <wp:extent cx="5803887" cy="4317138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887" cy="43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lastRenderedPageBreak/>
        <w:t>View lesson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382A42A8" wp14:editId="4F527896">
            <wp:extent cx="5750855" cy="327112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855" cy="32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Pr="00AD2E9F" w:rsidRDefault="00AD2E9F" w:rsidP="00AD2E9F"/>
    <w:p w:rsidR="00AD2E9F" w:rsidRDefault="00AD2E9F">
      <w:pPr>
        <w:pStyle w:val="Heading1"/>
      </w:pPr>
      <w:r>
        <w:t>Test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48C232A4" wp14:editId="3EF6F008">
            <wp:extent cx="5750855" cy="327112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855" cy="32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lastRenderedPageBreak/>
        <w:t>Update thông tin cá nhân</w:t>
      </w:r>
    </w:p>
    <w:p w:rsidR="00AD2E9F" w:rsidRDefault="00AD2E9F" w:rsidP="00AD2E9F">
      <w:r>
        <w:rPr>
          <w:noProof/>
          <w:lang w:val="vi-VN" w:eastAsia="vi-VN"/>
        </w:rPr>
        <w:drawing>
          <wp:inline distT="0" distB="0" distL="0" distR="0" wp14:anchorId="13931B10" wp14:editId="4C06A848">
            <wp:extent cx="5523809" cy="2952381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 w:rsidP="00AD2E9F"/>
    <w:p w:rsidR="003D0C5F" w:rsidRDefault="003D0C5F" w:rsidP="00AD2E9F"/>
    <w:p w:rsidR="00AD2E9F" w:rsidRDefault="00AD2E9F" w:rsidP="00AD2E9F"/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6E3E67E4" wp14:editId="0E883A05">
            <wp:extent cx="5794822" cy="227747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4822" cy="22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5F" w:rsidRDefault="003D0C5F" w:rsidP="003D0C5F">
      <w:pPr>
        <w:pStyle w:val="Heading1"/>
      </w:pPr>
      <w:r>
        <w:lastRenderedPageBreak/>
        <w:t>Managers Course</w:t>
      </w:r>
    </w:p>
    <w:p w:rsidR="003D0C5F" w:rsidRPr="003D0C5F" w:rsidRDefault="003D0C5F" w:rsidP="003D0C5F">
      <w:r>
        <w:rPr>
          <w:noProof/>
          <w:lang w:val="vi-VN" w:eastAsia="vi-VN"/>
        </w:rPr>
        <w:drawing>
          <wp:inline distT="0" distB="0" distL="0" distR="0" wp14:anchorId="11E49BB4" wp14:editId="5C770DD0">
            <wp:extent cx="5752381" cy="530476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lastRenderedPageBreak/>
        <w:t>Add Course</w:t>
      </w:r>
    </w:p>
    <w:p w:rsidR="00543CCA" w:rsidRDefault="00AD2E9F" w:rsidP="00AD2E9F">
      <w:r>
        <w:rPr>
          <w:noProof/>
          <w:lang w:val="vi-VN" w:eastAsia="vi-VN"/>
        </w:rPr>
        <w:drawing>
          <wp:inline distT="0" distB="0" distL="0" distR="0" wp14:anchorId="4F58EC6B" wp14:editId="295A2CF1">
            <wp:extent cx="5764877" cy="280406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4877" cy="28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A" w:rsidRDefault="00543CCA" w:rsidP="00AD2E9F"/>
    <w:p w:rsidR="00543CCA" w:rsidRDefault="00543CCA" w:rsidP="00AD2E9F"/>
    <w:p w:rsidR="00543CCA" w:rsidRDefault="00543CCA" w:rsidP="00AD2E9F"/>
    <w:p w:rsidR="003D0C5F" w:rsidRDefault="00543CCA" w:rsidP="00AD2E9F">
      <w:r>
        <w:rPr>
          <w:noProof/>
          <w:lang w:val="vi-VN" w:eastAsia="vi-VN"/>
        </w:rPr>
        <w:drawing>
          <wp:inline distT="0" distB="0" distL="0" distR="0" wp14:anchorId="05E37630" wp14:editId="665BA7C8">
            <wp:extent cx="5638095" cy="1609524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A" w:rsidRPr="00AD2E9F" w:rsidRDefault="00543CCA" w:rsidP="00AD2E9F"/>
    <w:p w:rsidR="00543CCA" w:rsidRDefault="00543CCA">
      <w:pPr>
        <w:pStyle w:val="Heading1"/>
      </w:pPr>
      <w:r>
        <w:lastRenderedPageBreak/>
        <w:t>Add Test</w:t>
      </w:r>
    </w:p>
    <w:p w:rsidR="00543CCA" w:rsidRPr="00543CCA" w:rsidRDefault="00543CCA" w:rsidP="00543CCA">
      <w:r>
        <w:rPr>
          <w:noProof/>
          <w:lang w:val="vi-VN" w:eastAsia="vi-VN"/>
        </w:rPr>
        <w:drawing>
          <wp:inline distT="0" distB="0" distL="0" distR="0" wp14:anchorId="782FDEBF" wp14:editId="7D82A1BC">
            <wp:extent cx="5609524" cy="16476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t>Delete Course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22621394" wp14:editId="71C3219B">
            <wp:extent cx="5742061" cy="230385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061" cy="23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lastRenderedPageBreak/>
        <w:t>Update Course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6562C204" wp14:editId="7DBE19F8">
            <wp:extent cx="5747460" cy="2812772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460" cy="28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F" w:rsidRDefault="00AD2E9F">
      <w:pPr>
        <w:pStyle w:val="Heading1"/>
      </w:pPr>
      <w:r>
        <w:t>View Point</w:t>
      </w:r>
    </w:p>
    <w:p w:rsidR="00AD2E9F" w:rsidRPr="00AD2E9F" w:rsidRDefault="00AD2E9F" w:rsidP="00AD2E9F">
      <w:r>
        <w:rPr>
          <w:noProof/>
          <w:lang w:val="vi-VN" w:eastAsia="vi-VN"/>
        </w:rPr>
        <w:drawing>
          <wp:inline distT="0" distB="0" distL="0" distR="0" wp14:anchorId="26B175EC" wp14:editId="1777DB54">
            <wp:extent cx="5333333" cy="3019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A" w:rsidRDefault="00543CCA">
      <w:pPr>
        <w:pStyle w:val="Heading1"/>
      </w:pPr>
      <w:r>
        <w:lastRenderedPageBreak/>
        <w:t>Thiết Kế cơ sở dữ liệu</w:t>
      </w:r>
    </w:p>
    <w:p w:rsidR="00543CCA" w:rsidRPr="00543CCA" w:rsidRDefault="00543CCA" w:rsidP="00543CCA">
      <w:r>
        <w:rPr>
          <w:noProof/>
          <w:lang w:val="vi-VN" w:eastAsia="vi-VN"/>
        </w:rPr>
        <w:drawing>
          <wp:inline distT="0" distB="0" distL="0" distR="0" wp14:anchorId="0292B3EB" wp14:editId="1FEB5E05">
            <wp:extent cx="4200000" cy="339047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CA" w:rsidRPr="00543CCA">
      <w:headerReference w:type="default" r:id="rId26"/>
      <w:footerReference w:type="default" r:id="rId2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C1" w:rsidRDefault="00D849C1">
      <w:pPr>
        <w:spacing w:after="0" w:line="240" w:lineRule="auto"/>
      </w:pPr>
      <w:r>
        <w:separator/>
      </w:r>
    </w:p>
  </w:endnote>
  <w:endnote w:type="continuationSeparator" w:id="0">
    <w:p w:rsidR="00D849C1" w:rsidRDefault="00D8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C83" w:rsidRPr="007B5C83" w:rsidRDefault="008F240B" w:rsidP="007B5C83">
    <w:pPr>
      <w:pStyle w:val="Footer"/>
      <w:rPr>
        <w:rFonts w:asciiTheme="minorHAnsi" w:hAnsiTheme="minorHAnsi" w:cstheme="minorHAnsi"/>
        <w:lang w:val="en-GB"/>
      </w:rPr>
    </w:pPr>
    <w:r>
      <w:rPr>
        <w:rFonts w:asciiTheme="minorHAnsi" w:hAnsiTheme="minorHAnsi" w:cstheme="minorHAnsi"/>
        <w:lang w:val="en-GB"/>
      </w:rPr>
      <w:t>Quizz Learning – Nhóm 6</w:t>
    </w:r>
  </w:p>
  <w:p w:rsidR="007B5C83" w:rsidRDefault="007B5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C1" w:rsidRDefault="00D849C1">
      <w:pPr>
        <w:spacing w:after="0" w:line="240" w:lineRule="auto"/>
      </w:pPr>
      <w:r>
        <w:separator/>
      </w:r>
    </w:p>
  </w:footnote>
  <w:footnote w:type="continuationSeparator" w:id="0">
    <w:p w:rsidR="00D849C1" w:rsidRDefault="00D8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DB" w:rsidRDefault="003A0B51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24DB" w:rsidRDefault="003A0B5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540BC"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6F24DB" w:rsidRDefault="003A0B5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540BC"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C133E6"/>
    <w:multiLevelType w:val="hybridMultilevel"/>
    <w:tmpl w:val="A2088CD4"/>
    <w:lvl w:ilvl="0" w:tplc="5E262E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4356E"/>
    <w:multiLevelType w:val="hybridMultilevel"/>
    <w:tmpl w:val="450C6C52"/>
    <w:lvl w:ilvl="0" w:tplc="FAA2E6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B123F"/>
    <w:multiLevelType w:val="hybridMultilevel"/>
    <w:tmpl w:val="CDE2D1E6"/>
    <w:lvl w:ilvl="0" w:tplc="72A6D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5815"/>
    <w:multiLevelType w:val="hybridMultilevel"/>
    <w:tmpl w:val="04604F80"/>
    <w:lvl w:ilvl="0" w:tplc="2E26EE5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1711D"/>
    <w:multiLevelType w:val="hybridMultilevel"/>
    <w:tmpl w:val="C8CCB24A"/>
    <w:lvl w:ilvl="0" w:tplc="67B40576">
      <w:start w:val="1"/>
      <w:numFmt w:val="bullet"/>
      <w:lvlText w:val="-"/>
      <w:lvlJc w:val="left"/>
      <w:pPr>
        <w:ind w:left="39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>
    <w:nsid w:val="4D381337"/>
    <w:multiLevelType w:val="hybridMultilevel"/>
    <w:tmpl w:val="A268E760"/>
    <w:lvl w:ilvl="0" w:tplc="5AEC97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731A2"/>
    <w:multiLevelType w:val="hybridMultilevel"/>
    <w:tmpl w:val="B9102F36"/>
    <w:lvl w:ilvl="0" w:tplc="4A006FE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83"/>
    <w:rsid w:val="000B4F33"/>
    <w:rsid w:val="002D7F75"/>
    <w:rsid w:val="003A0B51"/>
    <w:rsid w:val="003D0C5F"/>
    <w:rsid w:val="00412807"/>
    <w:rsid w:val="00543CCA"/>
    <w:rsid w:val="006F24DB"/>
    <w:rsid w:val="007B5C83"/>
    <w:rsid w:val="008F240B"/>
    <w:rsid w:val="009D5C0B"/>
    <w:rsid w:val="00A95F86"/>
    <w:rsid w:val="00AD2E9F"/>
    <w:rsid w:val="00CA3506"/>
    <w:rsid w:val="00D849C1"/>
    <w:rsid w:val="00E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9D9CFB8-4C61-4E83-B20C-4BFF510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table" w:styleId="PlainTable3">
    <w:name w:val="Plain Table 3"/>
    <w:basedOn w:val="TableNormal"/>
    <w:uiPriority w:val="42"/>
    <w:rsid w:val="007B5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mpanyInfo">
    <w:name w:val="Company Info"/>
    <w:basedOn w:val="Normal"/>
    <w:uiPriority w:val="2"/>
    <w:qFormat/>
    <w:rsid w:val="007B5C83"/>
    <w:pPr>
      <w:spacing w:before="40" w:after="40"/>
    </w:pPr>
    <w:rPr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_000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C65F8000304A3E9ED83674FA21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843D-25B7-491A-8334-34C9874A938D}"/>
      </w:docPartPr>
      <w:docPartBody>
        <w:p w:rsidR="0043418E" w:rsidRDefault="00991683">
          <w:pPr>
            <w:pStyle w:val="D8C65F8000304A3E9ED83674FA210752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3"/>
    <w:rsid w:val="000411EA"/>
    <w:rsid w:val="0043418E"/>
    <w:rsid w:val="009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65F8000304A3E9ED83674FA210752">
    <w:name w:val="D8C65F8000304A3E9ED83674FA21075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541C1A827D47BF9D44AFD207C944B3">
    <w:name w:val="AC541C1A827D47BF9D44AFD207C944B3"/>
  </w:style>
  <w:style w:type="paragraph" w:customStyle="1" w:styleId="ADBA60989E904F9F8510C1772265FE60">
    <w:name w:val="ADBA60989E904F9F8510C1772265FE60"/>
  </w:style>
  <w:style w:type="paragraph" w:customStyle="1" w:styleId="46EA1E1F767A4E41861426D678A70061">
    <w:name w:val="46EA1E1F767A4E41861426D678A70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10ED2-976F-4060-A78B-015DA072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21</TotalTime>
  <Pages>10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Requirement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Khanh Tony</dc:creator>
  <cp:keywords/>
  <cp:lastModifiedBy>Khanh Tony</cp:lastModifiedBy>
  <cp:revision>11</cp:revision>
  <dcterms:created xsi:type="dcterms:W3CDTF">2013-03-18T15:23:00Z</dcterms:created>
  <dcterms:modified xsi:type="dcterms:W3CDTF">2013-03-28T14:16:00Z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
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82" w:rsidRPr="00C67D41" w:rsidRDefault="00420FFA">
      <w:pPr>
        <w:pStyle w:val="Title"/>
        <w:rPr>
          <w:i/>
          <w:u w:val="single"/>
        </w:rPr>
      </w:pPr>
      <w:r w:rsidRPr="00C67D41">
        <w:rPr>
          <w:i/>
          <w:u w:val="single"/>
        </w:rPr>
        <w:t>Glossary</w:t>
      </w:r>
    </w:p>
    <w:p w:rsidR="00BE0F82" w:rsidRPr="00420FFA" w:rsidRDefault="00420FF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</w:t>
      </w:r>
    </w:p>
    <w:p w:rsidR="00B75DAE" w:rsidRPr="00B75DAE" w:rsidRDefault="00B75DAE" w:rsidP="00B75DAE">
      <w:pPr>
        <w:rPr>
          <w:lang w:val="en-GB"/>
        </w:rPr>
      </w:pPr>
      <w:r w:rsidRPr="00B75DAE">
        <w:rPr>
          <w:lang w:val="en-GB"/>
        </w:rPr>
        <w:t>A class offered by the company</w:t>
      </w:r>
    </w:p>
    <w:p w:rsidR="00B75DAE" w:rsidRDefault="00B75DAE" w:rsidP="00B75DAE">
      <w:pPr>
        <w:pStyle w:val="Heading1"/>
        <w:rPr>
          <w:rFonts w:ascii="Times New Roman" w:hAnsi="Times New Roman" w:cs="Times New Roman"/>
          <w:bCs/>
        </w:rPr>
      </w:pPr>
      <w:r w:rsidRPr="00B75DAE">
        <w:rPr>
          <w:rFonts w:ascii="Times New Roman" w:hAnsi="Times New Roman" w:cs="Times New Roman"/>
          <w:bCs/>
        </w:rPr>
        <w:t xml:space="preserve">Course Offering </w:t>
      </w:r>
    </w:p>
    <w:p w:rsidR="00B75DAE" w:rsidRPr="00B75DAE" w:rsidRDefault="00B75DAE" w:rsidP="00B75DAE">
      <w:pPr>
        <w:rPr>
          <w:lang w:val="en-GB"/>
        </w:rPr>
      </w:pPr>
      <w:r w:rsidRPr="00B75DAE">
        <w:rPr>
          <w:lang w:val="en-GB"/>
        </w:rPr>
        <w:t xml:space="preserve">A specific delivery of the course for a specific semester – you could run the same course in parallel sessions in the semester. Includes the days of the week and times it is offered. </w:t>
      </w:r>
    </w:p>
    <w:p w:rsidR="00B75DAE" w:rsidRDefault="00B75DAE" w:rsidP="00B75DAE">
      <w:pPr>
        <w:pStyle w:val="Heading1"/>
        <w:rPr>
          <w:rFonts w:ascii="Times New Roman" w:hAnsi="Times New Roman" w:cs="Times New Roman"/>
          <w:bCs/>
        </w:rPr>
      </w:pPr>
      <w:r w:rsidRPr="00B75DAE">
        <w:rPr>
          <w:rFonts w:ascii="Times New Roman" w:hAnsi="Times New Roman" w:cs="Times New Roman"/>
          <w:bCs/>
        </w:rPr>
        <w:t xml:space="preserve">Course Catalog </w:t>
      </w:r>
    </w:p>
    <w:p w:rsidR="00B75DAE" w:rsidRPr="00B75DAE" w:rsidRDefault="00B75DAE" w:rsidP="00B75DAE">
      <w:pPr>
        <w:rPr>
          <w:lang w:val="en-GB"/>
        </w:rPr>
      </w:pPr>
      <w:r w:rsidRPr="00B75DAE">
        <w:rPr>
          <w:lang w:val="en-GB"/>
        </w:rPr>
        <w:t xml:space="preserve">The unabridged </w:t>
      </w:r>
      <w:proofErr w:type="spellStart"/>
      <w:r w:rsidRPr="00B75DAE">
        <w:rPr>
          <w:lang w:val="en-GB"/>
        </w:rPr>
        <w:t>catalog</w:t>
      </w:r>
      <w:proofErr w:type="spellEnd"/>
      <w:r w:rsidRPr="00B75DAE">
        <w:rPr>
          <w:lang w:val="en-GB"/>
        </w:rPr>
        <w:t xml:space="preserve"> of all courses offered by the company. </w:t>
      </w:r>
    </w:p>
    <w:p w:rsidR="00B75DAE" w:rsidRDefault="00B75DAE" w:rsidP="00B75DAE">
      <w:pPr>
        <w:pStyle w:val="Heading1"/>
        <w:rPr>
          <w:rFonts w:ascii="Times New Roman" w:hAnsi="Times New Roman" w:cs="Times New Roman"/>
          <w:bCs/>
        </w:rPr>
      </w:pPr>
      <w:r w:rsidRPr="00B75DAE">
        <w:rPr>
          <w:rFonts w:ascii="Times New Roman" w:hAnsi="Times New Roman" w:cs="Times New Roman"/>
          <w:bCs/>
        </w:rPr>
        <w:t xml:space="preserve">Faculty </w:t>
      </w:r>
    </w:p>
    <w:p w:rsidR="00B75DAE" w:rsidRPr="00B75DAE" w:rsidRDefault="00B75DAE" w:rsidP="00B75DAE">
      <w:pPr>
        <w:rPr>
          <w:lang w:val="en-GB"/>
        </w:rPr>
      </w:pPr>
      <w:r w:rsidRPr="00B75DAE">
        <w:rPr>
          <w:lang w:val="en-GB"/>
        </w:rPr>
        <w:t xml:space="preserve">All the professors teaching at the company. </w:t>
      </w:r>
    </w:p>
    <w:p w:rsidR="00B75DAE" w:rsidRDefault="00B75DAE" w:rsidP="00B75DAE">
      <w:pPr>
        <w:pStyle w:val="Heading1"/>
        <w:rPr>
          <w:rFonts w:ascii="Times New Roman" w:hAnsi="Times New Roman" w:cs="Times New Roman"/>
          <w:bCs/>
        </w:rPr>
      </w:pPr>
      <w:r w:rsidRPr="00B75DAE">
        <w:rPr>
          <w:rFonts w:ascii="Times New Roman" w:hAnsi="Times New Roman" w:cs="Times New Roman"/>
          <w:bCs/>
        </w:rPr>
        <w:t xml:space="preserve">Finance System </w:t>
      </w:r>
    </w:p>
    <w:p w:rsidR="00B75DAE" w:rsidRPr="00B75DAE" w:rsidRDefault="00B75DAE" w:rsidP="00B75DAE">
      <w:pPr>
        <w:rPr>
          <w:lang w:val="en-GB"/>
        </w:rPr>
      </w:pPr>
      <w:r w:rsidRPr="00B75DAE">
        <w:rPr>
          <w:lang w:val="en-GB"/>
        </w:rPr>
        <w:t xml:space="preserve">The system used for processing billing information. </w:t>
      </w:r>
    </w:p>
    <w:p w:rsidR="00B75DAE" w:rsidRDefault="00B75DAE" w:rsidP="00B75DAE">
      <w:pPr>
        <w:pStyle w:val="Heading1"/>
        <w:rPr>
          <w:rFonts w:ascii="Times New Roman" w:hAnsi="Times New Roman" w:cs="Times New Roman"/>
          <w:bCs/>
        </w:rPr>
      </w:pPr>
      <w:r w:rsidRPr="00B75DAE">
        <w:rPr>
          <w:rFonts w:ascii="Times New Roman" w:hAnsi="Times New Roman" w:cs="Times New Roman"/>
          <w:bCs/>
        </w:rPr>
        <w:t xml:space="preserve">Grade </w:t>
      </w:r>
    </w:p>
    <w:p w:rsidR="00B75DAE" w:rsidRPr="00B75DAE" w:rsidRDefault="00B75DAE" w:rsidP="00B75DAE">
      <w:r w:rsidRPr="00B75DAE">
        <w:t>The evaluation of a particular student for a particular course offering.</w:t>
      </w:r>
    </w:p>
    <w:p w:rsidR="00B75DAE" w:rsidRDefault="00B75DAE" w:rsidP="00B75DAE">
      <w:pPr>
        <w:pStyle w:val="Heading1"/>
        <w:rPr>
          <w:rFonts w:ascii="Times New Roman" w:hAnsi="Times New Roman" w:cs="Times New Roman"/>
          <w:bCs/>
        </w:rPr>
      </w:pPr>
      <w:r w:rsidRPr="00B75DAE">
        <w:rPr>
          <w:rFonts w:ascii="Times New Roman" w:hAnsi="Times New Roman" w:cs="Times New Roman"/>
          <w:bCs/>
        </w:rPr>
        <w:t xml:space="preserve">Professor </w:t>
      </w:r>
    </w:p>
    <w:p w:rsidR="00B75DAE" w:rsidRPr="00B75DAE" w:rsidRDefault="00B75DAE" w:rsidP="00B75DAE">
      <w:pPr>
        <w:rPr>
          <w:lang w:val="en-GB"/>
        </w:rPr>
      </w:pPr>
      <w:r w:rsidRPr="00B75DAE">
        <w:rPr>
          <w:lang w:val="en-GB"/>
        </w:rPr>
        <w:t xml:space="preserve">A person teaching classes at the company. </w:t>
      </w:r>
    </w:p>
    <w:p w:rsidR="00B75DAE" w:rsidRDefault="00B75DAE" w:rsidP="00B75DAE">
      <w:pPr>
        <w:pStyle w:val="Heading1"/>
        <w:rPr>
          <w:rFonts w:ascii="Times New Roman" w:hAnsi="Times New Roman" w:cs="Times New Roman"/>
          <w:bCs/>
        </w:rPr>
      </w:pPr>
      <w:r w:rsidRPr="00B75DAE">
        <w:rPr>
          <w:rFonts w:ascii="Times New Roman" w:hAnsi="Times New Roman" w:cs="Times New Roman"/>
          <w:bCs/>
        </w:rPr>
        <w:t xml:space="preserve">Report Card </w:t>
      </w:r>
    </w:p>
    <w:p w:rsidR="00B75DAE" w:rsidRPr="00B75DAE" w:rsidRDefault="00B75DAE" w:rsidP="00B75DAE">
      <w:pPr>
        <w:rPr>
          <w:lang w:val="en-GB"/>
        </w:rPr>
      </w:pPr>
      <w:r w:rsidRPr="00B75DAE">
        <w:rPr>
          <w:lang w:val="en-GB"/>
        </w:rPr>
        <w:t xml:space="preserve">All the grades for all courses taken by a student in a given semester. </w:t>
      </w:r>
    </w:p>
    <w:p w:rsidR="00B75DAE" w:rsidRPr="00B75DAE" w:rsidRDefault="00B75DAE" w:rsidP="00B75DAE">
      <w:pPr>
        <w:pStyle w:val="Heading1"/>
        <w:rPr>
          <w:rFonts w:ascii="Times New Roman" w:hAnsi="Times New Roman" w:cs="Times New Roman"/>
          <w:bCs/>
        </w:rPr>
      </w:pPr>
      <w:r w:rsidRPr="00B75DAE">
        <w:rPr>
          <w:rFonts w:ascii="Times New Roman" w:hAnsi="Times New Roman" w:cs="Times New Roman"/>
          <w:bCs/>
        </w:rPr>
        <w:t xml:space="preserve">Rooter </w:t>
      </w:r>
    </w:p>
    <w:p w:rsidR="00B75DAE" w:rsidRPr="00C67D41" w:rsidRDefault="00B75DAE" w:rsidP="00B75DAE">
      <w:pPr>
        <w:rPr>
          <w:lang w:val="en-GB"/>
        </w:rPr>
      </w:pPr>
      <w:r w:rsidRPr="00B75DAE">
        <w:rPr>
          <w:lang w:val="en-GB"/>
        </w:rPr>
        <w:t xml:space="preserve">All the students enrolled in a particular course offering. </w:t>
      </w:r>
    </w:p>
    <w:p w:rsidR="00B75DAE" w:rsidRDefault="00B75DAE" w:rsidP="00B75DAE">
      <w:pPr>
        <w:pStyle w:val="Heading1"/>
        <w:rPr>
          <w:rFonts w:ascii="Times New Roman" w:hAnsi="Times New Roman" w:cs="Times New Roman"/>
          <w:bCs/>
        </w:rPr>
      </w:pPr>
      <w:r w:rsidRPr="00B75DAE">
        <w:rPr>
          <w:rFonts w:ascii="Times New Roman" w:hAnsi="Times New Roman" w:cs="Times New Roman"/>
          <w:bCs/>
        </w:rPr>
        <w:t xml:space="preserve">Employee </w:t>
      </w:r>
    </w:p>
    <w:p w:rsidR="00B75DAE" w:rsidRPr="00B75DAE" w:rsidRDefault="00B75DAE" w:rsidP="00B75DAE">
      <w:pPr>
        <w:rPr>
          <w:lang w:val="en-GB"/>
        </w:rPr>
      </w:pPr>
      <w:r w:rsidRPr="00B75DAE">
        <w:rPr>
          <w:lang w:val="en-GB"/>
        </w:rPr>
        <w:t xml:space="preserve">A person enrolled in classes at the company. </w:t>
      </w:r>
    </w:p>
    <w:p w:rsidR="00B75DAE" w:rsidRPr="00B75DAE" w:rsidRDefault="00B75DAE" w:rsidP="00B75DAE">
      <w:pPr>
        <w:pStyle w:val="Heading1"/>
        <w:rPr>
          <w:rFonts w:ascii="Times New Roman" w:hAnsi="Times New Roman" w:cs="Times New Roman"/>
          <w:bCs/>
        </w:rPr>
      </w:pPr>
      <w:r w:rsidRPr="00B75DAE">
        <w:rPr>
          <w:rFonts w:ascii="Times New Roman" w:hAnsi="Times New Roman" w:cs="Times New Roman"/>
          <w:bCs/>
        </w:rPr>
        <w:t>Manager</w:t>
      </w:r>
    </w:p>
    <w:p w:rsidR="00B75DAE" w:rsidRPr="00B75DAE" w:rsidRDefault="00B75DAE" w:rsidP="00B75DAE">
      <w:pPr>
        <w:rPr>
          <w:lang w:val="en-GB"/>
        </w:rPr>
      </w:pPr>
      <w:r w:rsidRPr="00B75DAE">
        <w:rPr>
          <w:lang w:val="en-GB"/>
        </w:rPr>
        <w:t>A perso</w:t>
      </w:r>
      <w:bookmarkStart w:id="0" w:name="_GoBack"/>
      <w:bookmarkEnd w:id="0"/>
      <w:r w:rsidRPr="00B75DAE">
        <w:rPr>
          <w:lang w:val="en-GB"/>
        </w:rPr>
        <w:t xml:space="preserve">n </w:t>
      </w:r>
      <w:proofErr w:type="gramStart"/>
      <w:r w:rsidRPr="00B75DAE">
        <w:rPr>
          <w:lang w:val="en-GB"/>
        </w:rPr>
        <w:t>administrative  enrolled</w:t>
      </w:r>
      <w:proofErr w:type="gramEnd"/>
      <w:r w:rsidRPr="00B75DAE">
        <w:rPr>
          <w:lang w:val="en-GB"/>
        </w:rPr>
        <w:t xml:space="preserve"> in classes at the company. </w:t>
      </w:r>
    </w:p>
    <w:p w:rsidR="00B75DAE" w:rsidRDefault="00B75DAE" w:rsidP="00B75DAE">
      <w:pPr>
        <w:pStyle w:val="Heading1"/>
        <w:rPr>
          <w:rFonts w:ascii="Times New Roman" w:hAnsi="Times New Roman" w:cs="Times New Roman"/>
          <w:bCs/>
        </w:rPr>
      </w:pPr>
      <w:r w:rsidRPr="00B75DAE">
        <w:rPr>
          <w:rFonts w:ascii="Times New Roman" w:hAnsi="Times New Roman" w:cs="Times New Roman"/>
          <w:bCs/>
        </w:rPr>
        <w:lastRenderedPageBreak/>
        <w:t xml:space="preserve">Schedule </w:t>
      </w:r>
    </w:p>
    <w:p w:rsidR="00B75DAE" w:rsidRPr="00B75DAE" w:rsidRDefault="00B75DAE" w:rsidP="00B75DAE">
      <w:pPr>
        <w:rPr>
          <w:lang w:val="en-GB"/>
        </w:rPr>
      </w:pPr>
      <w:r w:rsidRPr="00B75DAE">
        <w:rPr>
          <w:lang w:val="en-GB"/>
        </w:rPr>
        <w:t xml:space="preserve">The courses a student has selected for the current semester. </w:t>
      </w:r>
    </w:p>
    <w:p w:rsidR="00B75DAE" w:rsidRPr="00B75DAE" w:rsidRDefault="00B75DAE" w:rsidP="00B75DAE">
      <w:pPr>
        <w:pStyle w:val="Heading1"/>
        <w:rPr>
          <w:rFonts w:ascii="Times New Roman" w:hAnsi="Times New Roman" w:cs="Times New Roman"/>
          <w:bCs/>
        </w:rPr>
      </w:pPr>
      <w:r w:rsidRPr="00B75DAE">
        <w:rPr>
          <w:rFonts w:ascii="Times New Roman" w:hAnsi="Times New Roman" w:cs="Times New Roman"/>
          <w:bCs/>
        </w:rPr>
        <w:t xml:space="preserve">Transcript </w:t>
      </w:r>
    </w:p>
    <w:p w:rsidR="00B75DAE" w:rsidRPr="00B75DAE" w:rsidRDefault="00B75DAE" w:rsidP="00B75DAE">
      <w:r w:rsidRPr="00B75DAE">
        <w:t xml:space="preserve">The history of the grades for all courses, for a particular student sent to the finance system, which in turn bills the </w:t>
      </w:r>
      <w:r>
        <w:t>employee.</w:t>
      </w:r>
    </w:p>
    <w:p w:rsidR="00B75DAE" w:rsidRPr="00B75DAE" w:rsidRDefault="00B75DAE" w:rsidP="00B75DAE"/>
    <w:p w:rsidR="00420FFA" w:rsidRDefault="00420FFA"/>
    <w:sectPr w:rsidR="00420FFA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CA0" w:rsidRDefault="00A63CA0" w:rsidP="00B75DAE">
      <w:pPr>
        <w:spacing w:after="0" w:line="240" w:lineRule="auto"/>
      </w:pPr>
      <w:r>
        <w:separator/>
      </w:r>
    </w:p>
  </w:endnote>
  <w:endnote w:type="continuationSeparator" w:id="0">
    <w:p w:rsidR="00A63CA0" w:rsidRDefault="00A63CA0" w:rsidP="00B7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PHEK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D41" w:rsidRPr="00C67D41" w:rsidRDefault="00E70474">
    <w:pPr>
      <w:pStyle w:val="Footer"/>
      <w:rPr>
        <w:rFonts w:ascii="Times New Roman" w:hAnsi="Times New Roman" w:cs="Times New Roman"/>
        <w:i/>
        <w:sz w:val="25"/>
        <w:lang w:val="en-GB"/>
      </w:rPr>
    </w:pPr>
    <w:proofErr w:type="spellStart"/>
    <w:r>
      <w:rPr>
        <w:rFonts w:ascii="Times New Roman" w:hAnsi="Times New Roman" w:cs="Times New Roman"/>
        <w:i/>
        <w:sz w:val="25"/>
        <w:lang w:val="en-GB"/>
      </w:rPr>
      <w:t>Quizz</w:t>
    </w:r>
    <w:proofErr w:type="spellEnd"/>
    <w:r>
      <w:rPr>
        <w:rFonts w:ascii="Times New Roman" w:hAnsi="Times New Roman" w:cs="Times New Roman"/>
        <w:i/>
        <w:sz w:val="25"/>
        <w:lang w:val="en-GB"/>
      </w:rPr>
      <w:t>-Learning</w:t>
    </w:r>
    <w:r w:rsidR="00C67D41">
      <w:rPr>
        <w:rFonts w:ascii="Times New Roman" w:hAnsi="Times New Roman" w:cs="Times New Roman"/>
        <w:i/>
        <w:sz w:val="25"/>
        <w:lang w:val="en-GB"/>
      </w:rPr>
      <w:tab/>
    </w:r>
    <w:r w:rsidR="00C67D41">
      <w:rPr>
        <w:rFonts w:ascii="Times New Roman" w:hAnsi="Times New Roman" w:cs="Times New Roman"/>
        <w:i/>
        <w:sz w:val="25"/>
        <w:lang w:val="en-GB"/>
      </w:rPr>
      <w:tab/>
      <w:t>Nhóm5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CA0" w:rsidRDefault="00A63CA0" w:rsidP="00B75DAE">
      <w:pPr>
        <w:spacing w:after="0" w:line="240" w:lineRule="auto"/>
      </w:pPr>
      <w:r>
        <w:separator/>
      </w:r>
    </w:p>
  </w:footnote>
  <w:footnote w:type="continuationSeparator" w:id="0">
    <w:p w:rsidR="00A63CA0" w:rsidRDefault="00A63CA0" w:rsidP="00B75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FA"/>
    <w:rsid w:val="000E10D7"/>
    <w:rsid w:val="00420FFA"/>
    <w:rsid w:val="00A63CA0"/>
    <w:rsid w:val="00B75DAE"/>
    <w:rsid w:val="00BE0F82"/>
    <w:rsid w:val="00C67D41"/>
    <w:rsid w:val="00E7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EFF7A6-6ADB-47EC-9CA4-1EA2DB5E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next w:val="Normal"/>
    <w:link w:val="BodyTextChar"/>
    <w:uiPriority w:val="99"/>
    <w:rsid w:val="00420FFA"/>
    <w:pPr>
      <w:autoSpaceDE w:val="0"/>
      <w:autoSpaceDN w:val="0"/>
      <w:adjustRightInd w:val="0"/>
      <w:spacing w:after="0" w:line="240" w:lineRule="auto"/>
    </w:pPr>
    <w:rPr>
      <w:rFonts w:ascii="JPHEKA+Arial,Bold" w:hAnsi="JPHEKA+Arial,Bold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420FFA"/>
    <w:rPr>
      <w:rFonts w:ascii="JPHEKA+Arial,Bold" w:hAnsi="JPHEKA+Arial,Bold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75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DAE"/>
  </w:style>
  <w:style w:type="paragraph" w:styleId="Footer">
    <w:name w:val="footer"/>
    <w:basedOn w:val="Normal"/>
    <w:link w:val="FooterChar"/>
    <w:uiPriority w:val="99"/>
    <w:unhideWhenUsed/>
    <w:rsid w:val="00B75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_000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Khanh Tony</dc:creator>
  <cp:keywords/>
  <cp:lastModifiedBy>Khanh Tony</cp:lastModifiedBy>
  <cp:revision>2</cp:revision>
  <dcterms:created xsi:type="dcterms:W3CDTF">2013-03-18T14:07:00Z</dcterms:created>
  <dcterms:modified xsi:type="dcterms:W3CDTF">2013-03-28T12:47:00Z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
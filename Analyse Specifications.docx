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4DB" w:rsidRDefault="00FF3560">
      <w:pPr>
        <w:pStyle w:val="Title"/>
      </w:pPr>
      <w:sdt>
        <w:sdtPr>
          <w:alias w:val="Company Name"/>
          <w:tag w:val=""/>
          <w:id w:val="1501239775"/>
          <w:placeholder>
            <w:docPart w:val="E6B7742E724F432FA4B4693AA6E29324"/>
          </w:placeholder>
          <w:dataBinding w:prefixMappings="xmlns:ns0='http://schemas.openxmlformats.org/officeDocument/2006/extended-properties' " w:xpath="/ns0:Properties[1]/ns0:Company[1]" w:storeItemID="{6668398D-A668-4E3E-A5EB-62B293D839F1}"/>
          <w:text/>
        </w:sdtPr>
        <w:sdtEndPr/>
        <w:sdtContent>
          <w:r w:rsidR="00DB25F7">
            <w:t>Analyse</w:t>
          </w:r>
        </w:sdtContent>
      </w:sdt>
      <w:r w:rsidR="00E33953">
        <w:br/>
      </w:r>
      <w:r w:rsidR="00F67814" w:rsidRPr="00F67814">
        <w:t>Specification</w:t>
      </w:r>
    </w:p>
    <w:p w:rsidR="006F24DB" w:rsidRDefault="00E33953" w:rsidP="006F6712">
      <w:pPr>
        <w:pStyle w:val="Subtitle"/>
      </w:pPr>
      <w:r>
        <w:t xml:space="preserve">For </w:t>
      </w:r>
      <w:r w:rsidR="00DB25F7">
        <w:rPr>
          <w:lang w:val="en"/>
        </w:rPr>
        <w:t>Quizz</w:t>
      </w:r>
      <w:r w:rsidR="00DC6F4F">
        <w:rPr>
          <w:lang w:val="en"/>
        </w:rPr>
        <w:t xml:space="preserve"> Learning</w:t>
      </w:r>
    </w:p>
    <w:p w:rsidR="006F24DB" w:rsidRDefault="00353522" w:rsidP="00DB25F7">
      <w:pPr>
        <w:pStyle w:val="Heading1"/>
        <w:tabs>
          <w:tab w:val="left" w:pos="2204"/>
        </w:tabs>
      </w:pPr>
      <w:r>
        <w:t>Carcinogen of system</w:t>
      </w:r>
      <w:r w:rsidR="00DB25F7">
        <w:tab/>
      </w:r>
    </w:p>
    <w:p w:rsidR="00D037C3" w:rsidRDefault="00D037C3" w:rsidP="00D037C3">
      <w:pPr>
        <w:pStyle w:val="ListParagraph"/>
        <w:numPr>
          <w:ilvl w:val="0"/>
          <w:numId w:val="4"/>
        </w:numPr>
      </w:pPr>
      <w:r>
        <w:t xml:space="preserve">Mục </w:t>
      </w:r>
      <w:r w:rsidR="0086660D">
        <w:t>rich</w:t>
      </w:r>
      <w:r>
        <w:t xml:space="preserve"> của tài liệu hướng tới các đối tượng quản lý, thực hiện các công việc truy xuất, hạch toán các dữ liệu thường xuyên, cùng với đó là tính chất công việc đòi hỏi độ nhanh và chính xác mà con người khó có thể làm được. Đặc điểm của chương trình có thể quản lý, tra cứu cũng như đảm bảo độ bảo mật thông tin.</w:t>
      </w:r>
    </w:p>
    <w:p w:rsidR="00D037C3" w:rsidRDefault="00D037C3" w:rsidP="00D037C3">
      <w:pPr>
        <w:pStyle w:val="ListParagraph"/>
        <w:numPr>
          <w:ilvl w:val="0"/>
          <w:numId w:val="4"/>
        </w:numPr>
      </w:pPr>
      <w:r>
        <w:t>Cùng với đó là các cơ sở dữ lieu và thông số kỹ thuật cùng nhau tập hợp lại thành một bộ đầy đủ các chức năng của hệ thống quản lý kho hàng.</w:t>
      </w:r>
    </w:p>
    <w:p w:rsidR="00D037C3" w:rsidRPr="00D037C3" w:rsidRDefault="00D037C3" w:rsidP="00D037C3">
      <w:pPr>
        <w:pStyle w:val="ListParagraph"/>
        <w:numPr>
          <w:ilvl w:val="0"/>
          <w:numId w:val="4"/>
        </w:numPr>
      </w:pPr>
      <w:r>
        <w:t>Các danh sách yêu cầu cũng như chức năng được phân cấp quyền cho tùy người có quyền hạn sử dụng, tránh trường hợp bị sửa đổi làm hỏng chương trình.</w:t>
      </w:r>
    </w:p>
    <w:p w:rsidR="00353522" w:rsidRDefault="00353522" w:rsidP="00353522">
      <w:pPr>
        <w:pStyle w:val="Heading2"/>
      </w:pPr>
      <w:r>
        <w:t>Student</w:t>
      </w:r>
    </w:p>
    <w:p w:rsidR="00353522" w:rsidRPr="00353522" w:rsidRDefault="005C1405" w:rsidP="00353522">
      <w:r>
        <w:t>Học sinh là những người dùng được cấp tài khoản có vai trò là “Học Sinh” trong hệ thống. Học sinh có thể đăng nhập vào hệ thống với tài khoản được cấp bởi người quản trị website. Sau khi đăng nhập,học sinh có thể thay đổi thông tin tài khoản,xem  các bài học.làm bài test, xem kết quả học tập của mình.</w:t>
      </w:r>
    </w:p>
    <w:p w:rsidR="00353522" w:rsidRDefault="00353522">
      <w:pPr>
        <w:pStyle w:val="Heading2"/>
      </w:pPr>
      <w:r>
        <w:t>Teacher</w:t>
      </w:r>
    </w:p>
    <w:p w:rsidR="00001899" w:rsidRPr="00001899" w:rsidRDefault="00001899" w:rsidP="00001899">
      <w:r>
        <w:t>Giáo viên là những người dùng được cấp tài khoản có vai trò là “giáo viên” trong hệ thống. Sau khi  đăng nhập, giáo viên có thể xem các danh sách các khóa học do mình tạo ra. Giáo viên có quyền xem thông tin các khóa học, thay đổi thông tin các khóa học, thêm mới, sửa , xóa các bài giảng, bài test.</w:t>
      </w:r>
    </w:p>
    <w:p w:rsidR="00353522" w:rsidRDefault="00353522">
      <w:pPr>
        <w:pStyle w:val="Heading2"/>
      </w:pPr>
      <w:r>
        <w:t>Admin</w:t>
      </w:r>
    </w:p>
    <w:p w:rsidR="00271111" w:rsidRPr="00001899" w:rsidRDefault="00001899" w:rsidP="00001899">
      <w:r>
        <w:t>Quản trị hệ thống là người có quyền quản lý người dùng: thêm người dùng mới, sửa thông tin người dùng, xóa người dùng.</w:t>
      </w:r>
    </w:p>
    <w:p w:rsidR="006F24DB" w:rsidRDefault="00271111" w:rsidP="00D037C3">
      <w:pPr>
        <w:pStyle w:val="Heading1"/>
        <w:rPr>
          <w:lang w:val="en-GB"/>
        </w:rPr>
      </w:pPr>
      <w:r>
        <w:rPr>
          <w:lang w:val="en-GB"/>
        </w:rPr>
        <w:lastRenderedPageBreak/>
        <w:t>Analyse functions for Student</w:t>
      </w:r>
    </w:p>
    <w:p w:rsidR="00212E38" w:rsidRPr="00212E38" w:rsidRDefault="00212E38" w:rsidP="00212E38">
      <w:pPr>
        <w:rPr>
          <w:lang w:val="en-GB"/>
        </w:rPr>
      </w:pPr>
      <w:r>
        <w:rPr>
          <w:noProof/>
          <w:lang w:val="vi-VN" w:eastAsia="vi-VN"/>
        </w:rPr>
        <w:drawing>
          <wp:inline distT="0" distB="0" distL="0" distR="0" wp14:anchorId="7A8E92CC" wp14:editId="58F2163A">
            <wp:extent cx="4790476" cy="46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0476" cy="4695238"/>
                    </a:xfrm>
                    <a:prstGeom prst="rect">
                      <a:avLst/>
                    </a:prstGeom>
                  </pic:spPr>
                </pic:pic>
              </a:graphicData>
            </a:graphic>
          </wp:inline>
        </w:drawing>
      </w:r>
    </w:p>
    <w:p w:rsidR="00271111" w:rsidRDefault="00271111" w:rsidP="00271111">
      <w:pPr>
        <w:pStyle w:val="Heading2"/>
        <w:numPr>
          <w:ilvl w:val="0"/>
          <w:numId w:val="10"/>
        </w:numPr>
      </w:pPr>
      <w:r>
        <w:t>Login</w:t>
      </w:r>
    </w:p>
    <w:tbl>
      <w:tblPr>
        <w:tblStyle w:val="PlainTable3"/>
        <w:tblW w:w="0" w:type="auto"/>
        <w:tblLook w:val="04A0" w:firstRow="1" w:lastRow="0" w:firstColumn="1" w:lastColumn="0" w:noHBand="0" w:noVBand="1"/>
      </w:tblPr>
      <w:tblGrid>
        <w:gridCol w:w="1843"/>
        <w:gridCol w:w="7507"/>
      </w:tblGrid>
      <w:tr w:rsidR="00271111" w:rsidTr="002711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271111" w:rsidRDefault="00271111" w:rsidP="00271111">
            <w:pPr>
              <w:jc w:val="center"/>
            </w:pPr>
            <w:r w:rsidRPr="00271111">
              <w:t>USER CASE</w:t>
            </w:r>
          </w:p>
        </w:tc>
        <w:tc>
          <w:tcPr>
            <w:tcW w:w="7507" w:type="dxa"/>
          </w:tcPr>
          <w:p w:rsidR="00271111" w:rsidRDefault="00271111" w:rsidP="00271111">
            <w:pPr>
              <w:jc w:val="center"/>
              <w:cnfStyle w:val="100000000000" w:firstRow="1" w:lastRow="0" w:firstColumn="0" w:lastColumn="0" w:oddVBand="0" w:evenVBand="0" w:oddHBand="0" w:evenHBand="0" w:firstRowFirstColumn="0" w:firstRowLastColumn="0" w:lastRowFirstColumn="0" w:lastRowLastColumn="0"/>
            </w:pPr>
            <w:r w:rsidRPr="00271111">
              <w:rPr>
                <w:lang w:val="vi-VN"/>
              </w:rPr>
              <w:t>Name: Đăng nhập; ID=1</w:t>
            </w:r>
          </w:p>
        </w:tc>
      </w:tr>
      <w:tr w:rsidR="00271111" w:rsidTr="0027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71111" w:rsidRDefault="00271111" w:rsidP="00271111">
            <w:r>
              <w:t>Actors</w:t>
            </w:r>
          </w:p>
        </w:tc>
        <w:tc>
          <w:tcPr>
            <w:tcW w:w="7507" w:type="dxa"/>
          </w:tcPr>
          <w:p w:rsidR="00271111" w:rsidRDefault="000B495E" w:rsidP="00271111">
            <w:pPr>
              <w:cnfStyle w:val="000000100000" w:firstRow="0" w:lastRow="0" w:firstColumn="0" w:lastColumn="0" w:oddVBand="0" w:evenVBand="0" w:oddHBand="1" w:evenHBand="0" w:firstRowFirstColumn="0" w:firstRowLastColumn="0" w:lastRowFirstColumn="0" w:lastRowLastColumn="0"/>
            </w:pPr>
            <w:r>
              <w:t>Students, teachers, admin.</w:t>
            </w:r>
          </w:p>
        </w:tc>
      </w:tr>
      <w:tr w:rsidR="00271111" w:rsidTr="00271111">
        <w:tc>
          <w:tcPr>
            <w:cnfStyle w:val="001000000000" w:firstRow="0" w:lastRow="0" w:firstColumn="1" w:lastColumn="0" w:oddVBand="0" w:evenVBand="0" w:oddHBand="0" w:evenHBand="0" w:firstRowFirstColumn="0" w:firstRowLastColumn="0" w:lastRowFirstColumn="0" w:lastRowLastColumn="0"/>
            <w:tcW w:w="1843" w:type="dxa"/>
          </w:tcPr>
          <w:p w:rsidR="00271111" w:rsidRDefault="00271111" w:rsidP="00271111">
            <w:r w:rsidRPr="00271111">
              <w:rPr>
                <w:lang w:val="vi-VN"/>
              </w:rPr>
              <w:t>Decriptions</w:t>
            </w:r>
          </w:p>
        </w:tc>
        <w:tc>
          <w:tcPr>
            <w:tcW w:w="7507" w:type="dxa"/>
          </w:tcPr>
          <w:p w:rsidR="00271111" w:rsidRDefault="000B495E" w:rsidP="00271111">
            <w:pPr>
              <w:cnfStyle w:val="000000000000" w:firstRow="0" w:lastRow="0" w:firstColumn="0" w:lastColumn="0" w:oddVBand="0" w:evenVBand="0" w:oddHBand="0" w:evenHBand="0" w:firstRowFirstColumn="0" w:firstRowLastColumn="0" w:lastRowFirstColumn="0" w:lastRowLastColumn="0"/>
            </w:pPr>
            <w:r>
              <w:t>Người dùng đăng nhập vào hệ thống để sử dụng các chực năng.</w:t>
            </w:r>
          </w:p>
        </w:tc>
      </w:tr>
      <w:tr w:rsidR="00271111" w:rsidTr="0027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71111" w:rsidRDefault="00271111" w:rsidP="00271111">
            <w:r>
              <w:t>Event</w:t>
            </w:r>
          </w:p>
        </w:tc>
        <w:tc>
          <w:tcPr>
            <w:tcW w:w="7507" w:type="dxa"/>
          </w:tcPr>
          <w:p w:rsidR="00271111" w:rsidRDefault="000B495E" w:rsidP="00271111">
            <w:pPr>
              <w:cnfStyle w:val="000000100000" w:firstRow="0" w:lastRow="0" w:firstColumn="0" w:lastColumn="0" w:oddVBand="0" w:evenVBand="0" w:oddHBand="1" w:evenHBand="0" w:firstRowFirstColumn="0" w:firstRowLastColumn="0" w:lastRowFirstColumn="0" w:lastRowLastColumn="0"/>
            </w:pPr>
            <w:r>
              <w:t>Người dùng chọn chức năng đăng nhập.</w:t>
            </w:r>
          </w:p>
        </w:tc>
      </w:tr>
      <w:tr w:rsidR="00271111" w:rsidTr="00271111">
        <w:tc>
          <w:tcPr>
            <w:cnfStyle w:val="001000000000" w:firstRow="0" w:lastRow="0" w:firstColumn="1" w:lastColumn="0" w:oddVBand="0" w:evenVBand="0" w:oddHBand="0" w:evenHBand="0" w:firstRowFirstColumn="0" w:firstRowLastColumn="0" w:lastRowFirstColumn="0" w:lastRowLastColumn="0"/>
            <w:tcW w:w="1843" w:type="dxa"/>
          </w:tcPr>
          <w:p w:rsidR="00271111" w:rsidRPr="00271111" w:rsidRDefault="00271111" w:rsidP="00271111">
            <w:pPr>
              <w:rPr>
                <w:lang w:val="vi-VN"/>
              </w:rPr>
            </w:pPr>
            <w:r w:rsidRPr="00271111">
              <w:rPr>
                <w:lang w:val="vi-VN"/>
              </w:rPr>
              <w:t>Assumptions/</w:t>
            </w:r>
          </w:p>
          <w:p w:rsidR="00271111" w:rsidRDefault="00271111" w:rsidP="00271111">
            <w:r w:rsidRPr="00271111">
              <w:rPr>
                <w:lang w:val="vi-VN"/>
              </w:rPr>
              <w:t>pre-condition</w:t>
            </w:r>
          </w:p>
        </w:tc>
        <w:tc>
          <w:tcPr>
            <w:tcW w:w="7507" w:type="dxa"/>
          </w:tcPr>
          <w:p w:rsidR="00271111" w:rsidRDefault="000B495E" w:rsidP="00271111">
            <w:pPr>
              <w:cnfStyle w:val="000000000000" w:firstRow="0" w:lastRow="0" w:firstColumn="0" w:lastColumn="0" w:oddVBand="0" w:evenVBand="0" w:oddHBand="0" w:evenHBand="0" w:firstRowFirstColumn="0" w:firstRowLastColumn="0" w:lastRowFirstColumn="0" w:lastRowLastColumn="0"/>
            </w:pPr>
            <w:r>
              <w:t>None</w:t>
            </w:r>
          </w:p>
        </w:tc>
      </w:tr>
      <w:tr w:rsidR="00271111" w:rsidTr="0027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71111" w:rsidRDefault="00271111" w:rsidP="00271111">
            <w:r w:rsidRPr="00271111">
              <w:rPr>
                <w:lang w:val="vi-VN"/>
              </w:rPr>
              <w:t>Steps</w:t>
            </w:r>
          </w:p>
        </w:tc>
        <w:tc>
          <w:tcPr>
            <w:tcW w:w="7507" w:type="dxa"/>
          </w:tcPr>
          <w:p w:rsidR="00271111" w:rsidRDefault="000B495E" w:rsidP="000B495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Người dùng chọn chức năng đăng nhập.</w:t>
            </w:r>
          </w:p>
          <w:p w:rsidR="000B495E" w:rsidRDefault="000B495E" w:rsidP="000B495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trả về form đăng nhập.</w:t>
            </w:r>
          </w:p>
          <w:p w:rsidR="000B495E" w:rsidRDefault="000B495E" w:rsidP="000B495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Người dùng điền thông tin vào form đăng nhập, nhấn submit.</w:t>
            </w:r>
          </w:p>
          <w:p w:rsidR="000B495E" w:rsidRDefault="000B495E" w:rsidP="000B495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xác nhận người dùng và phản hồi lại kết quả cho người dùng.</w:t>
            </w:r>
          </w:p>
        </w:tc>
      </w:tr>
      <w:tr w:rsidR="00271111" w:rsidTr="00271111">
        <w:tc>
          <w:tcPr>
            <w:cnfStyle w:val="001000000000" w:firstRow="0" w:lastRow="0" w:firstColumn="1" w:lastColumn="0" w:oddVBand="0" w:evenVBand="0" w:oddHBand="0" w:evenHBand="0" w:firstRowFirstColumn="0" w:firstRowLastColumn="0" w:lastRowFirstColumn="0" w:lastRowLastColumn="0"/>
            <w:tcW w:w="1843" w:type="dxa"/>
          </w:tcPr>
          <w:p w:rsidR="00271111" w:rsidRDefault="00271111" w:rsidP="00271111">
            <w:r w:rsidRPr="00271111">
              <w:rPr>
                <w:lang w:val="vi-VN"/>
              </w:rPr>
              <w:t>Non-functional</w:t>
            </w:r>
          </w:p>
        </w:tc>
        <w:tc>
          <w:tcPr>
            <w:tcW w:w="7507" w:type="dxa"/>
          </w:tcPr>
          <w:p w:rsidR="00271111" w:rsidRDefault="000B495E" w:rsidP="00271111">
            <w:pPr>
              <w:cnfStyle w:val="000000000000" w:firstRow="0" w:lastRow="0" w:firstColumn="0" w:lastColumn="0" w:oddVBand="0" w:evenVBand="0" w:oddHBand="0" w:evenHBand="0" w:firstRowFirstColumn="0" w:firstRowLastColumn="0" w:lastRowFirstColumn="0" w:lastRowLastColumn="0"/>
            </w:pPr>
            <w:r>
              <w:t>None</w:t>
            </w:r>
          </w:p>
        </w:tc>
      </w:tr>
      <w:tr w:rsidR="00271111" w:rsidTr="0027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71111" w:rsidRDefault="000B495E" w:rsidP="00271111">
            <w:r>
              <w:rPr>
                <w:lang w:val="en-GB"/>
              </w:rPr>
              <w:t>I</w:t>
            </w:r>
            <w:r w:rsidR="00271111" w:rsidRPr="00271111">
              <w:rPr>
                <w:lang w:val="vi-VN"/>
              </w:rPr>
              <w:t>ssues</w:t>
            </w:r>
          </w:p>
        </w:tc>
        <w:tc>
          <w:tcPr>
            <w:tcW w:w="7507" w:type="dxa"/>
          </w:tcPr>
          <w:p w:rsidR="00271111" w:rsidRDefault="000B495E" w:rsidP="00271111">
            <w:pPr>
              <w:cnfStyle w:val="000000100000" w:firstRow="0" w:lastRow="0" w:firstColumn="0" w:lastColumn="0" w:oddVBand="0" w:evenVBand="0" w:oddHBand="1" w:evenHBand="0" w:firstRowFirstColumn="0" w:firstRowLastColumn="0" w:lastRowFirstColumn="0" w:lastRowLastColumn="0"/>
            </w:pPr>
            <w:r>
              <w:t>Người dùng được xác nhận</w:t>
            </w:r>
          </w:p>
        </w:tc>
      </w:tr>
      <w:tr w:rsidR="00271111" w:rsidTr="00271111">
        <w:tc>
          <w:tcPr>
            <w:cnfStyle w:val="001000000000" w:firstRow="0" w:lastRow="0" w:firstColumn="1" w:lastColumn="0" w:oddVBand="0" w:evenVBand="0" w:oddHBand="0" w:evenHBand="0" w:firstRowFirstColumn="0" w:firstRowLastColumn="0" w:lastRowFirstColumn="0" w:lastRowLastColumn="0"/>
            <w:tcW w:w="1843" w:type="dxa"/>
          </w:tcPr>
          <w:p w:rsidR="00271111" w:rsidRDefault="00271111" w:rsidP="00271111">
            <w:r>
              <w:t>Exceptions</w:t>
            </w:r>
          </w:p>
        </w:tc>
        <w:tc>
          <w:tcPr>
            <w:tcW w:w="7507" w:type="dxa"/>
          </w:tcPr>
          <w:p w:rsidR="00271111" w:rsidRDefault="00271111" w:rsidP="00271111">
            <w:pPr>
              <w:cnfStyle w:val="000000000000" w:firstRow="0" w:lastRow="0" w:firstColumn="0" w:lastColumn="0" w:oddVBand="0" w:evenVBand="0" w:oddHBand="0" w:evenHBand="0" w:firstRowFirstColumn="0" w:firstRowLastColumn="0" w:lastRowFirstColumn="0" w:lastRowLastColumn="0"/>
            </w:pPr>
          </w:p>
        </w:tc>
      </w:tr>
      <w:tr w:rsidR="00271111" w:rsidTr="0027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71111" w:rsidRDefault="00271111" w:rsidP="00271111">
            <w:r>
              <w:t>Short</w:t>
            </w:r>
          </w:p>
        </w:tc>
        <w:tc>
          <w:tcPr>
            <w:tcW w:w="7507" w:type="dxa"/>
          </w:tcPr>
          <w:p w:rsidR="00271111" w:rsidRDefault="000B495E" w:rsidP="00271111">
            <w:pPr>
              <w:cnfStyle w:val="000000100000" w:firstRow="0" w:lastRow="0" w:firstColumn="0" w:lastColumn="0" w:oddVBand="0" w:evenVBand="0" w:oddHBand="1" w:evenHBand="0" w:firstRowFirstColumn="0" w:firstRowLastColumn="0" w:lastRowFirstColumn="0" w:lastRowLastColumn="0"/>
            </w:pPr>
            <w:r>
              <w:t>Always</w:t>
            </w:r>
          </w:p>
        </w:tc>
      </w:tr>
    </w:tbl>
    <w:p w:rsidR="00271111" w:rsidRPr="00271111" w:rsidRDefault="00271111" w:rsidP="00271111"/>
    <w:p w:rsidR="00271111" w:rsidRDefault="00212E38" w:rsidP="00271111">
      <w:pPr>
        <w:pStyle w:val="Heading2"/>
        <w:numPr>
          <w:ilvl w:val="0"/>
          <w:numId w:val="10"/>
        </w:numPr>
      </w:pPr>
      <w:r>
        <w:lastRenderedPageBreak/>
        <w:t>View Course</w:t>
      </w:r>
    </w:p>
    <w:tbl>
      <w:tblPr>
        <w:tblStyle w:val="PlainTable3"/>
        <w:tblW w:w="0" w:type="auto"/>
        <w:tblLook w:val="04A0" w:firstRow="1" w:lastRow="0" w:firstColumn="1" w:lastColumn="0" w:noHBand="0" w:noVBand="1"/>
      </w:tblPr>
      <w:tblGrid>
        <w:gridCol w:w="1843"/>
        <w:gridCol w:w="7507"/>
      </w:tblGrid>
      <w:tr w:rsidR="00212E38"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212E38" w:rsidRDefault="00212E38" w:rsidP="00F453BA">
            <w:pPr>
              <w:jc w:val="center"/>
            </w:pPr>
            <w:r w:rsidRPr="00271111">
              <w:t>USER CASE</w:t>
            </w:r>
          </w:p>
        </w:tc>
        <w:tc>
          <w:tcPr>
            <w:tcW w:w="7507" w:type="dxa"/>
          </w:tcPr>
          <w:p w:rsidR="00212E38" w:rsidRDefault="00212E38" w:rsidP="002357D2">
            <w:pPr>
              <w:jc w:val="center"/>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sidR="002357D2">
              <w:rPr>
                <w:lang w:val="en-GB"/>
              </w:rPr>
              <w:t xml:space="preserve">Xem khóa học </w:t>
            </w:r>
            <w:r w:rsidR="002357D2">
              <w:rPr>
                <w:lang w:val="vi-VN"/>
              </w:rPr>
              <w:t>; ID=2</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Actors</w:t>
            </w:r>
          </w:p>
        </w:tc>
        <w:tc>
          <w:tcPr>
            <w:tcW w:w="7507" w:type="dxa"/>
          </w:tcPr>
          <w:p w:rsidR="00212E38" w:rsidRDefault="002357D2" w:rsidP="00F453BA">
            <w:pPr>
              <w:cnfStyle w:val="000000100000" w:firstRow="0" w:lastRow="0" w:firstColumn="0" w:lastColumn="0" w:oddVBand="0" w:evenVBand="0" w:oddHBand="1" w:evenHBand="0" w:firstRowFirstColumn="0" w:firstRowLastColumn="0" w:lastRowFirstColumn="0" w:lastRowLastColumn="0"/>
            </w:pPr>
            <w:r>
              <w:t>Students.</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Decriptions</w:t>
            </w:r>
          </w:p>
        </w:tc>
        <w:tc>
          <w:tcPr>
            <w:tcW w:w="7507" w:type="dxa"/>
          </w:tcPr>
          <w:p w:rsidR="00212E38" w:rsidRDefault="002357D2" w:rsidP="00F453BA">
            <w:pPr>
              <w:cnfStyle w:val="000000000000" w:firstRow="0" w:lastRow="0" w:firstColumn="0" w:lastColumn="0" w:oddVBand="0" w:evenVBand="0" w:oddHBand="0" w:evenHBand="0" w:firstRowFirstColumn="0" w:firstRowLastColumn="0" w:lastRowFirstColumn="0" w:lastRowLastColumn="0"/>
            </w:pPr>
            <w:r>
              <w:t>Học sinh xem thông tin chi tiết về khóa học và danh sách các bài học</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Event</w:t>
            </w:r>
          </w:p>
        </w:tc>
        <w:tc>
          <w:tcPr>
            <w:tcW w:w="7507" w:type="dxa"/>
          </w:tcPr>
          <w:p w:rsidR="00212E38" w:rsidRDefault="002357D2" w:rsidP="00F453BA">
            <w:pPr>
              <w:cnfStyle w:val="000000100000" w:firstRow="0" w:lastRow="0" w:firstColumn="0" w:lastColumn="0" w:oddVBand="0" w:evenVBand="0" w:oddHBand="1" w:evenHBand="0" w:firstRowFirstColumn="0" w:firstRowLastColumn="0" w:lastRowFirstColumn="0" w:lastRowLastColumn="0"/>
            </w:pPr>
            <w:r>
              <w:t xml:space="preserve">Học sinh nhấn vào đường dẫn đến trang xem khóa học </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Pr="00271111" w:rsidRDefault="00212E38" w:rsidP="00F453BA">
            <w:pPr>
              <w:rPr>
                <w:lang w:val="vi-VN"/>
              </w:rPr>
            </w:pPr>
            <w:r w:rsidRPr="00271111">
              <w:rPr>
                <w:lang w:val="vi-VN"/>
              </w:rPr>
              <w:t>Assumptions/</w:t>
            </w:r>
          </w:p>
          <w:p w:rsidR="00212E38" w:rsidRDefault="00212E38" w:rsidP="00F453BA">
            <w:r w:rsidRPr="00271111">
              <w:rPr>
                <w:lang w:val="vi-VN"/>
              </w:rPr>
              <w:t>pre-condition</w:t>
            </w:r>
          </w:p>
        </w:tc>
        <w:tc>
          <w:tcPr>
            <w:tcW w:w="7507" w:type="dxa"/>
          </w:tcPr>
          <w:p w:rsidR="00212E38" w:rsidRDefault="002357D2" w:rsidP="00F453BA">
            <w:pPr>
              <w:cnfStyle w:val="000000000000" w:firstRow="0" w:lastRow="0" w:firstColumn="0" w:lastColumn="0" w:oddVBand="0" w:evenVBand="0" w:oddHBand="0" w:evenHBand="0" w:firstRowFirstColumn="0" w:firstRowLastColumn="0" w:lastRowFirstColumn="0" w:lastRowLastColumn="0"/>
            </w:pPr>
            <w:r>
              <w:t>Học sinh đăng nhập hợp lệ vào hệ thống</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Steps</w:t>
            </w:r>
          </w:p>
        </w:tc>
        <w:tc>
          <w:tcPr>
            <w:tcW w:w="7507" w:type="dxa"/>
          </w:tcPr>
          <w:p w:rsidR="00212E38" w:rsidRDefault="002357D2"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Học sinh chọn đường dẫn đến khóa học muốn xem.</w:t>
            </w:r>
          </w:p>
          <w:p w:rsidR="00212E38" w:rsidRDefault="00212E38" w:rsidP="002357D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Hệ thống trả về </w:t>
            </w:r>
            <w:r w:rsidR="002357D2">
              <w:t>thông tin chi tiết khóa học và danh sách các bài học.</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Non-functional</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r>
              <w:t>None</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Pr>
                <w:lang w:val="en-GB"/>
              </w:rPr>
              <w:t>I</w:t>
            </w:r>
            <w:r w:rsidRPr="00271111">
              <w:rPr>
                <w:lang w:val="vi-VN"/>
              </w:rPr>
              <w:t>ssues</w:t>
            </w:r>
          </w:p>
        </w:tc>
        <w:tc>
          <w:tcPr>
            <w:tcW w:w="7507" w:type="dxa"/>
          </w:tcPr>
          <w:p w:rsidR="00212E38" w:rsidRDefault="002357D2" w:rsidP="00F453BA">
            <w:pPr>
              <w:cnfStyle w:val="000000100000" w:firstRow="0" w:lastRow="0" w:firstColumn="0" w:lastColumn="0" w:oddVBand="0" w:evenVBand="0" w:oddHBand="1" w:evenHBand="0" w:firstRowFirstColumn="0" w:firstRowLastColumn="0" w:lastRowFirstColumn="0" w:lastRowLastColumn="0"/>
            </w:pPr>
            <w:r>
              <w:t>Học sinh có thể xem được khóa học mà mình lựa chọn.</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Exceptions</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Short</w:t>
            </w:r>
          </w:p>
        </w:tc>
        <w:tc>
          <w:tcPr>
            <w:tcW w:w="7507" w:type="dxa"/>
          </w:tcPr>
          <w:p w:rsidR="00212E38" w:rsidRDefault="00212E38" w:rsidP="00F453BA">
            <w:pPr>
              <w:cnfStyle w:val="000000100000" w:firstRow="0" w:lastRow="0" w:firstColumn="0" w:lastColumn="0" w:oddVBand="0" w:evenVBand="0" w:oddHBand="1" w:evenHBand="0" w:firstRowFirstColumn="0" w:firstRowLastColumn="0" w:lastRowFirstColumn="0" w:lastRowLastColumn="0"/>
            </w:pPr>
            <w:r>
              <w:t>Always</w:t>
            </w:r>
          </w:p>
        </w:tc>
      </w:tr>
    </w:tbl>
    <w:p w:rsidR="00212E38" w:rsidRPr="00212E38" w:rsidRDefault="00212E38" w:rsidP="00212E38"/>
    <w:p w:rsidR="00212E38" w:rsidRPr="00212E38" w:rsidRDefault="00212E38" w:rsidP="00212E38"/>
    <w:p w:rsidR="00212E38" w:rsidRDefault="00212E38" w:rsidP="00212E38">
      <w:pPr>
        <w:pStyle w:val="Heading2"/>
        <w:numPr>
          <w:ilvl w:val="0"/>
          <w:numId w:val="10"/>
        </w:numPr>
      </w:pPr>
      <w:r>
        <w:t>View Lesson</w:t>
      </w:r>
    </w:p>
    <w:tbl>
      <w:tblPr>
        <w:tblStyle w:val="PlainTable3"/>
        <w:tblW w:w="0" w:type="auto"/>
        <w:tblLook w:val="04A0" w:firstRow="1" w:lastRow="0" w:firstColumn="1" w:lastColumn="0" w:noHBand="0" w:noVBand="1"/>
      </w:tblPr>
      <w:tblGrid>
        <w:gridCol w:w="1843"/>
        <w:gridCol w:w="7507"/>
      </w:tblGrid>
      <w:tr w:rsidR="00212E38"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212E38" w:rsidRDefault="00212E38" w:rsidP="00F453BA">
            <w:pPr>
              <w:jc w:val="center"/>
            </w:pPr>
            <w:r w:rsidRPr="00271111">
              <w:t>USER CASE</w:t>
            </w:r>
          </w:p>
        </w:tc>
        <w:tc>
          <w:tcPr>
            <w:tcW w:w="7507" w:type="dxa"/>
          </w:tcPr>
          <w:p w:rsidR="00212E38" w:rsidRDefault="00212E38" w:rsidP="002357D2">
            <w:pPr>
              <w:jc w:val="center"/>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sidR="002357D2">
              <w:rPr>
                <w:lang w:val="en-GB"/>
              </w:rPr>
              <w:t xml:space="preserve">Xem bài học </w:t>
            </w:r>
            <w:r w:rsidR="00506EF7">
              <w:rPr>
                <w:lang w:val="vi-VN"/>
              </w:rPr>
              <w:t>; ID=3</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Actors</w:t>
            </w:r>
          </w:p>
        </w:tc>
        <w:tc>
          <w:tcPr>
            <w:tcW w:w="7507" w:type="dxa"/>
          </w:tcPr>
          <w:p w:rsidR="00212E38" w:rsidRDefault="002357D2" w:rsidP="00F453BA">
            <w:pPr>
              <w:cnfStyle w:val="000000100000" w:firstRow="0" w:lastRow="0" w:firstColumn="0" w:lastColumn="0" w:oddVBand="0" w:evenVBand="0" w:oddHBand="1" w:evenHBand="0" w:firstRowFirstColumn="0" w:firstRowLastColumn="0" w:lastRowFirstColumn="0" w:lastRowLastColumn="0"/>
            </w:pPr>
            <w:r>
              <w:t>Students.</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Decriptions</w:t>
            </w:r>
          </w:p>
        </w:tc>
        <w:tc>
          <w:tcPr>
            <w:tcW w:w="7507" w:type="dxa"/>
          </w:tcPr>
          <w:p w:rsidR="00212E38" w:rsidRDefault="002357D2" w:rsidP="00F453BA">
            <w:pPr>
              <w:cnfStyle w:val="000000000000" w:firstRow="0" w:lastRow="0" w:firstColumn="0" w:lastColumn="0" w:oddVBand="0" w:evenVBand="0" w:oddHBand="0" w:evenHBand="0" w:firstRowFirstColumn="0" w:firstRowLastColumn="0" w:lastRowFirstColumn="0" w:lastRowLastColumn="0"/>
            </w:pPr>
            <w:r>
              <w:t>Học sinh xem nôi dung bài học.</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Event</w:t>
            </w:r>
          </w:p>
        </w:tc>
        <w:tc>
          <w:tcPr>
            <w:tcW w:w="7507" w:type="dxa"/>
          </w:tcPr>
          <w:p w:rsidR="00212E38" w:rsidRDefault="00FD590D" w:rsidP="00F453BA">
            <w:pPr>
              <w:cnfStyle w:val="000000100000" w:firstRow="0" w:lastRow="0" w:firstColumn="0" w:lastColumn="0" w:oddVBand="0" w:evenVBand="0" w:oddHBand="1" w:evenHBand="0" w:firstRowFirstColumn="0" w:firstRowLastColumn="0" w:lastRowFirstColumn="0" w:lastRowLastColumn="0"/>
            </w:pPr>
            <w:r>
              <w:t>Học sinh click chuột vào đường dẫn đến trang xem bài test</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Pr="00271111" w:rsidRDefault="00212E38" w:rsidP="00F453BA">
            <w:pPr>
              <w:rPr>
                <w:lang w:val="vi-VN"/>
              </w:rPr>
            </w:pPr>
            <w:r w:rsidRPr="00271111">
              <w:rPr>
                <w:lang w:val="vi-VN"/>
              </w:rPr>
              <w:t>Assumptions/</w:t>
            </w:r>
          </w:p>
          <w:p w:rsidR="00212E38" w:rsidRDefault="00212E38" w:rsidP="00F453BA">
            <w:r w:rsidRPr="00271111">
              <w:rPr>
                <w:lang w:val="vi-VN"/>
              </w:rPr>
              <w:t>pre-condition</w:t>
            </w:r>
          </w:p>
        </w:tc>
        <w:tc>
          <w:tcPr>
            <w:tcW w:w="7507" w:type="dxa"/>
          </w:tcPr>
          <w:p w:rsidR="00212E38" w:rsidRDefault="00FD590D" w:rsidP="00F453BA">
            <w:pPr>
              <w:cnfStyle w:val="000000000000" w:firstRow="0" w:lastRow="0" w:firstColumn="0" w:lastColumn="0" w:oddVBand="0" w:evenVBand="0" w:oddHBand="0" w:evenHBand="0" w:firstRowFirstColumn="0" w:firstRowLastColumn="0" w:lastRowFirstColumn="0" w:lastRowLastColumn="0"/>
            </w:pPr>
            <w:r>
              <w:t>Học sinh đăng nhập hợp lệ.</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Steps</w:t>
            </w:r>
          </w:p>
        </w:tc>
        <w:tc>
          <w:tcPr>
            <w:tcW w:w="7507" w:type="dxa"/>
          </w:tcPr>
          <w:p w:rsidR="00212E38" w:rsidRDefault="00FD590D"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Học sinh chọn đường dẫn đến chức năng xem bài test</w:t>
            </w:r>
          </w:p>
          <w:p w:rsidR="00212E38" w:rsidRDefault="00212E38" w:rsidP="00FD590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trả</w:t>
            </w:r>
            <w:r w:rsidR="00FD590D">
              <w:t xml:space="preserve"> lại nội dung bài test.</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Non-functional</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r>
              <w:t>None</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Pr>
                <w:lang w:val="en-GB"/>
              </w:rPr>
              <w:t>I</w:t>
            </w:r>
            <w:r w:rsidRPr="00271111">
              <w:rPr>
                <w:lang w:val="vi-VN"/>
              </w:rPr>
              <w:t>ssues</w:t>
            </w:r>
          </w:p>
        </w:tc>
        <w:tc>
          <w:tcPr>
            <w:tcW w:w="7507" w:type="dxa"/>
          </w:tcPr>
          <w:p w:rsidR="00212E38" w:rsidRDefault="00AF6DAD" w:rsidP="00F453BA">
            <w:pPr>
              <w:cnfStyle w:val="000000100000" w:firstRow="0" w:lastRow="0" w:firstColumn="0" w:lastColumn="0" w:oddVBand="0" w:evenVBand="0" w:oddHBand="1" w:evenHBand="0" w:firstRowFirstColumn="0" w:firstRowLastColumn="0" w:lastRowFirstColumn="0" w:lastRowLastColumn="0"/>
            </w:pPr>
            <w:r>
              <w:t>Học sinh xem được chi tiết bài test.</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Exceptions</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Short</w:t>
            </w:r>
          </w:p>
        </w:tc>
        <w:tc>
          <w:tcPr>
            <w:tcW w:w="7507" w:type="dxa"/>
          </w:tcPr>
          <w:p w:rsidR="00212E38" w:rsidRDefault="00212E38" w:rsidP="00F453BA">
            <w:pPr>
              <w:cnfStyle w:val="000000100000" w:firstRow="0" w:lastRow="0" w:firstColumn="0" w:lastColumn="0" w:oddVBand="0" w:evenVBand="0" w:oddHBand="1" w:evenHBand="0" w:firstRowFirstColumn="0" w:firstRowLastColumn="0" w:lastRowFirstColumn="0" w:lastRowLastColumn="0"/>
            </w:pPr>
            <w:r>
              <w:t>Always</w:t>
            </w:r>
          </w:p>
        </w:tc>
      </w:tr>
    </w:tbl>
    <w:p w:rsidR="00212E38" w:rsidRPr="00212E38" w:rsidRDefault="00212E38" w:rsidP="00212E38"/>
    <w:p w:rsidR="00212E38" w:rsidRDefault="00212E38" w:rsidP="00212E38">
      <w:pPr>
        <w:pStyle w:val="Heading2"/>
        <w:numPr>
          <w:ilvl w:val="0"/>
          <w:numId w:val="10"/>
        </w:numPr>
      </w:pPr>
      <w:r>
        <w:t>View Test</w:t>
      </w:r>
    </w:p>
    <w:tbl>
      <w:tblPr>
        <w:tblStyle w:val="PlainTable3"/>
        <w:tblW w:w="0" w:type="auto"/>
        <w:tblLook w:val="04A0" w:firstRow="1" w:lastRow="0" w:firstColumn="1" w:lastColumn="0" w:noHBand="0" w:noVBand="1"/>
      </w:tblPr>
      <w:tblGrid>
        <w:gridCol w:w="1843"/>
        <w:gridCol w:w="7507"/>
      </w:tblGrid>
      <w:tr w:rsidR="00212E38"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212E38" w:rsidRDefault="00212E38" w:rsidP="00F453BA">
            <w:pPr>
              <w:jc w:val="center"/>
            </w:pPr>
            <w:r w:rsidRPr="00271111">
              <w:t>USER CASE</w:t>
            </w:r>
          </w:p>
        </w:tc>
        <w:tc>
          <w:tcPr>
            <w:tcW w:w="7507" w:type="dxa"/>
          </w:tcPr>
          <w:p w:rsidR="00212E38" w:rsidRDefault="00E83F28" w:rsidP="00F453BA">
            <w:pPr>
              <w:jc w:val="center"/>
              <w:cnfStyle w:val="100000000000" w:firstRow="1" w:lastRow="0" w:firstColumn="0" w:lastColumn="0" w:oddVBand="0" w:evenVBand="0" w:oddHBand="0" w:evenHBand="0" w:firstRowFirstColumn="0" w:firstRowLastColumn="0" w:lastRowFirstColumn="0" w:lastRowLastColumn="0"/>
            </w:pPr>
            <w:r>
              <w:rPr>
                <w:lang w:val="vi-VN"/>
              </w:rPr>
              <w:t xml:space="preserve">Name: xem bài test </w:t>
            </w:r>
            <w:r w:rsidR="00506EF7">
              <w:rPr>
                <w:lang w:val="vi-VN"/>
              </w:rPr>
              <w:t>; ID=4</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Actors</w:t>
            </w:r>
          </w:p>
        </w:tc>
        <w:tc>
          <w:tcPr>
            <w:tcW w:w="7507" w:type="dxa"/>
          </w:tcPr>
          <w:p w:rsidR="00212E38" w:rsidRDefault="00E83F28" w:rsidP="00F453BA">
            <w:pPr>
              <w:cnfStyle w:val="000000100000" w:firstRow="0" w:lastRow="0" w:firstColumn="0" w:lastColumn="0" w:oddVBand="0" w:evenVBand="0" w:oddHBand="1" w:evenHBand="0" w:firstRowFirstColumn="0" w:firstRowLastColumn="0" w:lastRowFirstColumn="0" w:lastRowLastColumn="0"/>
            </w:pPr>
            <w:r>
              <w:t>Students</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Decriptions</w:t>
            </w:r>
          </w:p>
        </w:tc>
        <w:tc>
          <w:tcPr>
            <w:tcW w:w="7507" w:type="dxa"/>
          </w:tcPr>
          <w:p w:rsidR="00212E38" w:rsidRDefault="00E83F28" w:rsidP="00F453BA">
            <w:pPr>
              <w:cnfStyle w:val="000000000000" w:firstRow="0" w:lastRow="0" w:firstColumn="0" w:lastColumn="0" w:oddVBand="0" w:evenVBand="0" w:oddHBand="0" w:evenHBand="0" w:firstRowFirstColumn="0" w:firstRowLastColumn="0" w:lastRowFirstColumn="0" w:lastRowLastColumn="0"/>
            </w:pPr>
            <w:r>
              <w:t>Học sinh xem nội dung bài test.</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Event</w:t>
            </w:r>
          </w:p>
        </w:tc>
        <w:tc>
          <w:tcPr>
            <w:tcW w:w="7507" w:type="dxa"/>
          </w:tcPr>
          <w:p w:rsidR="00212E38" w:rsidRDefault="00E83F28" w:rsidP="00F453BA">
            <w:pPr>
              <w:cnfStyle w:val="000000100000" w:firstRow="0" w:lastRow="0" w:firstColumn="0" w:lastColumn="0" w:oddVBand="0" w:evenVBand="0" w:oddHBand="1" w:evenHBand="0" w:firstRowFirstColumn="0" w:firstRowLastColumn="0" w:lastRowFirstColumn="0" w:lastRowLastColumn="0"/>
            </w:pPr>
            <w:r>
              <w:t>Học sinh click chuột vào đường dẫn đến trang xem bài test.</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Pr="00271111" w:rsidRDefault="00212E38" w:rsidP="00F453BA">
            <w:pPr>
              <w:rPr>
                <w:lang w:val="vi-VN"/>
              </w:rPr>
            </w:pPr>
            <w:r w:rsidRPr="00271111">
              <w:rPr>
                <w:lang w:val="vi-VN"/>
              </w:rPr>
              <w:t>Assumptions/</w:t>
            </w:r>
          </w:p>
          <w:p w:rsidR="00212E38" w:rsidRDefault="00212E38" w:rsidP="00F453BA">
            <w:r w:rsidRPr="00271111">
              <w:rPr>
                <w:lang w:val="vi-VN"/>
              </w:rPr>
              <w:t>pre-condition</w:t>
            </w:r>
          </w:p>
        </w:tc>
        <w:tc>
          <w:tcPr>
            <w:tcW w:w="7507" w:type="dxa"/>
          </w:tcPr>
          <w:p w:rsidR="00212E38" w:rsidRDefault="00E83F28" w:rsidP="00F453BA">
            <w:pPr>
              <w:cnfStyle w:val="000000000000" w:firstRow="0" w:lastRow="0" w:firstColumn="0" w:lastColumn="0" w:oddVBand="0" w:evenVBand="0" w:oddHBand="0" w:evenHBand="0" w:firstRowFirstColumn="0" w:firstRowLastColumn="0" w:lastRowFirstColumn="0" w:lastRowLastColumn="0"/>
            </w:pPr>
            <w:r>
              <w:t>Học sinh đăng nhập hợp lệ.</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Steps</w:t>
            </w:r>
          </w:p>
        </w:tc>
        <w:tc>
          <w:tcPr>
            <w:tcW w:w="7507" w:type="dxa"/>
          </w:tcPr>
          <w:p w:rsidR="00212E38" w:rsidRDefault="00E83F2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Học sinh chọn đường dẫn đến xem bài test.</w:t>
            </w:r>
          </w:p>
          <w:p w:rsidR="00212E38" w:rsidRDefault="00212E3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Hệ thống trả về </w:t>
            </w:r>
            <w:r w:rsidR="00E83F28">
              <w:t>nội dung bài test</w:t>
            </w:r>
          </w:p>
          <w:p w:rsidR="00212E38" w:rsidRDefault="00212E3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Người dùng điền thông tin vào form đăng nhập, nhấn submit.</w:t>
            </w:r>
          </w:p>
          <w:p w:rsidR="00212E38" w:rsidRDefault="00212E3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xác nhận người dùng và phản hồi lại kết quả cho người dùng.</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Non-functional</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r>
              <w:t>None</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Pr>
                <w:lang w:val="en-GB"/>
              </w:rPr>
              <w:t>I</w:t>
            </w:r>
            <w:r w:rsidRPr="00271111">
              <w:rPr>
                <w:lang w:val="vi-VN"/>
              </w:rPr>
              <w:t>ssues</w:t>
            </w:r>
          </w:p>
        </w:tc>
        <w:tc>
          <w:tcPr>
            <w:tcW w:w="7507" w:type="dxa"/>
          </w:tcPr>
          <w:p w:rsidR="00212E38" w:rsidRDefault="00E83F28" w:rsidP="00F453BA">
            <w:pPr>
              <w:cnfStyle w:val="000000100000" w:firstRow="0" w:lastRow="0" w:firstColumn="0" w:lastColumn="0" w:oddVBand="0" w:evenVBand="0" w:oddHBand="1" w:evenHBand="0" w:firstRowFirstColumn="0" w:firstRowLastColumn="0" w:lastRowFirstColumn="0" w:lastRowLastColumn="0"/>
            </w:pPr>
            <w:r>
              <w:t>Học sinh xem được chi tiết bài test</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Exceptions</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Short</w:t>
            </w:r>
          </w:p>
        </w:tc>
        <w:tc>
          <w:tcPr>
            <w:tcW w:w="7507" w:type="dxa"/>
          </w:tcPr>
          <w:p w:rsidR="00212E38" w:rsidRDefault="00212E38" w:rsidP="00F453BA">
            <w:pPr>
              <w:cnfStyle w:val="000000100000" w:firstRow="0" w:lastRow="0" w:firstColumn="0" w:lastColumn="0" w:oddVBand="0" w:evenVBand="0" w:oddHBand="1" w:evenHBand="0" w:firstRowFirstColumn="0" w:firstRowLastColumn="0" w:lastRowFirstColumn="0" w:lastRowLastColumn="0"/>
            </w:pPr>
            <w:r>
              <w:t>Always</w:t>
            </w:r>
          </w:p>
        </w:tc>
      </w:tr>
    </w:tbl>
    <w:p w:rsidR="00212E38" w:rsidRDefault="00212E38" w:rsidP="00212E38"/>
    <w:p w:rsidR="00212E38" w:rsidRPr="00212E38" w:rsidRDefault="00212E38" w:rsidP="00212E38"/>
    <w:p w:rsidR="00212E38" w:rsidRDefault="00212E38" w:rsidP="00212E38">
      <w:pPr>
        <w:pStyle w:val="Heading2"/>
        <w:numPr>
          <w:ilvl w:val="0"/>
          <w:numId w:val="10"/>
        </w:numPr>
      </w:pPr>
      <w:r>
        <w:lastRenderedPageBreak/>
        <w:t>Update</w:t>
      </w:r>
    </w:p>
    <w:tbl>
      <w:tblPr>
        <w:tblStyle w:val="PlainTable3"/>
        <w:tblW w:w="0" w:type="auto"/>
        <w:tblLook w:val="04A0" w:firstRow="1" w:lastRow="0" w:firstColumn="1" w:lastColumn="0" w:noHBand="0" w:noVBand="1"/>
      </w:tblPr>
      <w:tblGrid>
        <w:gridCol w:w="1843"/>
        <w:gridCol w:w="7507"/>
      </w:tblGrid>
      <w:tr w:rsidR="00212E38"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212E38" w:rsidRDefault="00212E38" w:rsidP="00F453BA">
            <w:pPr>
              <w:jc w:val="center"/>
            </w:pPr>
            <w:r w:rsidRPr="00271111">
              <w:t>USER CASE</w:t>
            </w:r>
          </w:p>
        </w:tc>
        <w:tc>
          <w:tcPr>
            <w:tcW w:w="7507" w:type="dxa"/>
          </w:tcPr>
          <w:p w:rsidR="00212E38" w:rsidRDefault="00212E38" w:rsidP="00E83F28">
            <w:pPr>
              <w:jc w:val="center"/>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sidR="00E83F28">
              <w:rPr>
                <w:lang w:val="en-GB"/>
              </w:rPr>
              <w:t xml:space="preserve">Cập nhật thông tin tài khoản </w:t>
            </w:r>
            <w:r w:rsidR="00506EF7">
              <w:rPr>
                <w:lang w:val="vi-VN"/>
              </w:rPr>
              <w:t>; ID=5</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Actors</w:t>
            </w:r>
          </w:p>
        </w:tc>
        <w:tc>
          <w:tcPr>
            <w:tcW w:w="7507" w:type="dxa"/>
          </w:tcPr>
          <w:p w:rsidR="00212E38" w:rsidRDefault="00212E38" w:rsidP="00F453BA">
            <w:pPr>
              <w:cnfStyle w:val="000000100000" w:firstRow="0" w:lastRow="0" w:firstColumn="0" w:lastColumn="0" w:oddVBand="0" w:evenVBand="0" w:oddHBand="1" w:evenHBand="0" w:firstRowFirstColumn="0" w:firstRowLastColumn="0" w:lastRowFirstColumn="0" w:lastRowLastColumn="0"/>
            </w:pPr>
            <w:r>
              <w:t>Students, teachers, admin.</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Decriptions</w:t>
            </w:r>
          </w:p>
        </w:tc>
        <w:tc>
          <w:tcPr>
            <w:tcW w:w="7507" w:type="dxa"/>
          </w:tcPr>
          <w:p w:rsidR="00212E38" w:rsidRDefault="00212E38" w:rsidP="00E83F28">
            <w:pPr>
              <w:cnfStyle w:val="000000000000" w:firstRow="0" w:lastRow="0" w:firstColumn="0" w:lastColumn="0" w:oddVBand="0" w:evenVBand="0" w:oddHBand="0" w:evenHBand="0" w:firstRowFirstColumn="0" w:firstRowLastColumn="0" w:lastRowFirstColumn="0" w:lastRowLastColumn="0"/>
            </w:pPr>
            <w:r>
              <w:t>Ngườ</w:t>
            </w:r>
            <w:r w:rsidR="00E83F28">
              <w:t>i dùng cập nhật thêm thông tin tài khoản.</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Event</w:t>
            </w:r>
          </w:p>
        </w:tc>
        <w:tc>
          <w:tcPr>
            <w:tcW w:w="7507" w:type="dxa"/>
          </w:tcPr>
          <w:p w:rsidR="00212E38" w:rsidRDefault="00212E38" w:rsidP="00F453BA">
            <w:pPr>
              <w:cnfStyle w:val="000000100000" w:firstRow="0" w:lastRow="0" w:firstColumn="0" w:lastColumn="0" w:oddVBand="0" w:evenVBand="0" w:oddHBand="1" w:evenHBand="0" w:firstRowFirstColumn="0" w:firstRowLastColumn="0" w:lastRowFirstColumn="0" w:lastRowLastColumn="0"/>
            </w:pPr>
            <w:r>
              <w:t>Người dùng chọn chứ</w:t>
            </w:r>
            <w:r w:rsidR="00E83F28">
              <w:t>c năng cập nhật tài khoản.</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Pr="00271111" w:rsidRDefault="00212E38" w:rsidP="00F453BA">
            <w:pPr>
              <w:rPr>
                <w:lang w:val="vi-VN"/>
              </w:rPr>
            </w:pPr>
            <w:r w:rsidRPr="00271111">
              <w:rPr>
                <w:lang w:val="vi-VN"/>
              </w:rPr>
              <w:t>Assumptions/</w:t>
            </w:r>
          </w:p>
          <w:p w:rsidR="00212E38" w:rsidRDefault="00212E38" w:rsidP="00F453BA">
            <w:r w:rsidRPr="00271111">
              <w:rPr>
                <w:lang w:val="vi-VN"/>
              </w:rPr>
              <w:t>pre-condition</w:t>
            </w:r>
          </w:p>
        </w:tc>
        <w:tc>
          <w:tcPr>
            <w:tcW w:w="7507" w:type="dxa"/>
          </w:tcPr>
          <w:p w:rsidR="00212E38" w:rsidRDefault="00E83F28" w:rsidP="00F453BA">
            <w:pPr>
              <w:cnfStyle w:val="000000000000" w:firstRow="0" w:lastRow="0" w:firstColumn="0" w:lastColumn="0" w:oddVBand="0" w:evenVBand="0" w:oddHBand="0" w:evenHBand="0" w:firstRowFirstColumn="0" w:firstRowLastColumn="0" w:lastRowFirstColumn="0" w:lastRowLastColumn="0"/>
            </w:pPr>
            <w:r>
              <w:t>Người dùng đăng nhập thành công, và chọn chức năng cập nhật tài khoản</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Steps</w:t>
            </w:r>
          </w:p>
        </w:tc>
        <w:tc>
          <w:tcPr>
            <w:tcW w:w="7507" w:type="dxa"/>
          </w:tcPr>
          <w:p w:rsidR="00212E38" w:rsidRDefault="00E83F2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Học sinh chọn chức năng cập nhật tài khoản.</w:t>
            </w:r>
          </w:p>
          <w:p w:rsidR="00212E38" w:rsidRDefault="00212E3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w:t>
            </w:r>
            <w:r w:rsidR="00E83F28">
              <w:t>ng hiển thị form cập nhật thông tin tài khoản</w:t>
            </w:r>
          </w:p>
          <w:p w:rsidR="00212E38" w:rsidRDefault="00212E3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Người dùng </w:t>
            </w:r>
            <w:r w:rsidR="00E83F28">
              <w:t>cập nhật thông tin tài khoản vào form, rồi submit.</w:t>
            </w:r>
          </w:p>
          <w:p w:rsidR="00212E38" w:rsidRDefault="00212E38" w:rsidP="00E83F2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Hệ thống </w:t>
            </w:r>
            <w:r w:rsidR="00E83F28">
              <w:t>phản hồi kết quả cập nhật.</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Non-functional</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r>
              <w:t>None</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Pr>
                <w:lang w:val="en-GB"/>
              </w:rPr>
              <w:t>I</w:t>
            </w:r>
            <w:r w:rsidRPr="00271111">
              <w:rPr>
                <w:lang w:val="vi-VN"/>
              </w:rPr>
              <w:t>ssues</w:t>
            </w:r>
          </w:p>
        </w:tc>
        <w:tc>
          <w:tcPr>
            <w:tcW w:w="7507" w:type="dxa"/>
          </w:tcPr>
          <w:p w:rsidR="00212E38" w:rsidRDefault="00212E38" w:rsidP="00F453BA">
            <w:pPr>
              <w:cnfStyle w:val="000000100000" w:firstRow="0" w:lastRow="0" w:firstColumn="0" w:lastColumn="0" w:oddVBand="0" w:evenVBand="0" w:oddHBand="1" w:evenHBand="0" w:firstRowFirstColumn="0" w:firstRowLastColumn="0" w:lastRowFirstColumn="0" w:lastRowLastColumn="0"/>
            </w:pPr>
            <w:r>
              <w:t>Ngườ</w:t>
            </w:r>
            <w:r w:rsidR="00506EF7">
              <w:t>i dùng cập nhật thông tin tài khoản.</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Exceptions</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Short</w:t>
            </w:r>
          </w:p>
        </w:tc>
        <w:tc>
          <w:tcPr>
            <w:tcW w:w="7507" w:type="dxa"/>
          </w:tcPr>
          <w:p w:rsidR="00212E38" w:rsidRDefault="00212E38" w:rsidP="00F453BA">
            <w:pPr>
              <w:cnfStyle w:val="000000100000" w:firstRow="0" w:lastRow="0" w:firstColumn="0" w:lastColumn="0" w:oddVBand="0" w:evenVBand="0" w:oddHBand="1" w:evenHBand="0" w:firstRowFirstColumn="0" w:firstRowLastColumn="0" w:lastRowFirstColumn="0" w:lastRowLastColumn="0"/>
            </w:pPr>
            <w:r>
              <w:t>Always</w:t>
            </w:r>
          </w:p>
        </w:tc>
      </w:tr>
    </w:tbl>
    <w:p w:rsidR="00212E38" w:rsidRPr="00212E38" w:rsidRDefault="00212E38" w:rsidP="00212E38"/>
    <w:p w:rsidR="00212E38" w:rsidRDefault="00212E38" w:rsidP="00212E38">
      <w:pPr>
        <w:pStyle w:val="Heading2"/>
        <w:numPr>
          <w:ilvl w:val="0"/>
          <w:numId w:val="10"/>
        </w:numPr>
      </w:pPr>
      <w:r>
        <w:t>Issues</w:t>
      </w:r>
    </w:p>
    <w:tbl>
      <w:tblPr>
        <w:tblStyle w:val="PlainTable3"/>
        <w:tblW w:w="0" w:type="auto"/>
        <w:tblLook w:val="04A0" w:firstRow="1" w:lastRow="0" w:firstColumn="1" w:lastColumn="0" w:noHBand="0" w:noVBand="1"/>
      </w:tblPr>
      <w:tblGrid>
        <w:gridCol w:w="1843"/>
        <w:gridCol w:w="7507"/>
      </w:tblGrid>
      <w:tr w:rsidR="00212E38"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212E38" w:rsidRDefault="00212E38" w:rsidP="00F453BA">
            <w:pPr>
              <w:jc w:val="center"/>
            </w:pPr>
            <w:r w:rsidRPr="00271111">
              <w:t>USER CASE</w:t>
            </w:r>
          </w:p>
        </w:tc>
        <w:tc>
          <w:tcPr>
            <w:tcW w:w="7507" w:type="dxa"/>
          </w:tcPr>
          <w:p w:rsidR="00212E38" w:rsidRDefault="00212E38" w:rsidP="00506EF7">
            <w:pPr>
              <w:jc w:val="center"/>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sidR="00506EF7">
              <w:rPr>
                <w:lang w:val="en-GB"/>
              </w:rPr>
              <w:t xml:space="preserve">Xem Kêt quả học tập </w:t>
            </w:r>
            <w:r w:rsidR="00506EF7">
              <w:rPr>
                <w:lang w:val="vi-VN"/>
              </w:rPr>
              <w:t>; ID=6</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Actors</w:t>
            </w:r>
          </w:p>
        </w:tc>
        <w:tc>
          <w:tcPr>
            <w:tcW w:w="7507" w:type="dxa"/>
          </w:tcPr>
          <w:p w:rsidR="00212E38" w:rsidRDefault="00A37064" w:rsidP="00F453BA">
            <w:pPr>
              <w:cnfStyle w:val="000000100000" w:firstRow="0" w:lastRow="0" w:firstColumn="0" w:lastColumn="0" w:oddVBand="0" w:evenVBand="0" w:oddHBand="1" w:evenHBand="0" w:firstRowFirstColumn="0" w:firstRowLastColumn="0" w:lastRowFirstColumn="0" w:lastRowLastColumn="0"/>
            </w:pPr>
            <w:r>
              <w:t>Students.</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Decriptions</w:t>
            </w:r>
          </w:p>
        </w:tc>
        <w:tc>
          <w:tcPr>
            <w:tcW w:w="7507" w:type="dxa"/>
          </w:tcPr>
          <w:p w:rsidR="00212E38" w:rsidRDefault="00A37064" w:rsidP="00F453BA">
            <w:pPr>
              <w:cnfStyle w:val="000000000000" w:firstRow="0" w:lastRow="0" w:firstColumn="0" w:lastColumn="0" w:oddVBand="0" w:evenVBand="0" w:oddHBand="0" w:evenHBand="0" w:firstRowFirstColumn="0" w:firstRowLastColumn="0" w:lastRowFirstColumn="0" w:lastRowLastColumn="0"/>
            </w:pPr>
            <w:r>
              <w:t>Học sinh xem kết quả học tập</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Event</w:t>
            </w:r>
          </w:p>
        </w:tc>
        <w:tc>
          <w:tcPr>
            <w:tcW w:w="7507" w:type="dxa"/>
          </w:tcPr>
          <w:p w:rsidR="00212E38" w:rsidRDefault="00A37064" w:rsidP="00F453BA">
            <w:pPr>
              <w:cnfStyle w:val="000000100000" w:firstRow="0" w:lastRow="0" w:firstColumn="0" w:lastColumn="0" w:oddVBand="0" w:evenVBand="0" w:oddHBand="1" w:evenHBand="0" w:firstRowFirstColumn="0" w:firstRowLastColumn="0" w:lastRowFirstColumn="0" w:lastRowLastColumn="0"/>
            </w:pPr>
            <w:r>
              <w:t xml:space="preserve">Học sinh chọn chức năng cập nhật thông tin </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Pr="00271111" w:rsidRDefault="00212E38" w:rsidP="00F453BA">
            <w:pPr>
              <w:rPr>
                <w:lang w:val="vi-VN"/>
              </w:rPr>
            </w:pPr>
            <w:r w:rsidRPr="00271111">
              <w:rPr>
                <w:lang w:val="vi-VN"/>
              </w:rPr>
              <w:t>Assumptions/</w:t>
            </w:r>
          </w:p>
          <w:p w:rsidR="00212E38" w:rsidRDefault="00212E38" w:rsidP="00F453BA">
            <w:r w:rsidRPr="00271111">
              <w:rPr>
                <w:lang w:val="vi-VN"/>
              </w:rPr>
              <w:t>pre-condition</w:t>
            </w:r>
          </w:p>
        </w:tc>
        <w:tc>
          <w:tcPr>
            <w:tcW w:w="7507" w:type="dxa"/>
          </w:tcPr>
          <w:p w:rsidR="00212E38" w:rsidRDefault="00A37064" w:rsidP="00F453BA">
            <w:pPr>
              <w:cnfStyle w:val="000000000000" w:firstRow="0" w:lastRow="0" w:firstColumn="0" w:lastColumn="0" w:oddVBand="0" w:evenVBand="0" w:oddHBand="0" w:evenHBand="0" w:firstRowFirstColumn="0" w:firstRowLastColumn="0" w:lastRowFirstColumn="0" w:lastRowLastColumn="0"/>
            </w:pPr>
            <w:r>
              <w:t>Học sinh đăng nhập thành công của hệ thống.</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Steps</w:t>
            </w:r>
          </w:p>
        </w:tc>
        <w:tc>
          <w:tcPr>
            <w:tcW w:w="7507" w:type="dxa"/>
          </w:tcPr>
          <w:p w:rsidR="00212E38" w:rsidRDefault="00A37064"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Học sinh chọn chức năng xem kết quả học tập.</w:t>
            </w:r>
          </w:p>
          <w:p w:rsidR="00212E38" w:rsidRDefault="00212E3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w:t>
            </w:r>
            <w:r w:rsidR="00A37064">
              <w:t>ng hiển thị kết quả học tập của học sinh.</w:t>
            </w:r>
          </w:p>
          <w:p w:rsidR="00212E38" w:rsidRDefault="00212E3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Người dùng điền thông tin vào form đăng nhập, nhấn submit.</w:t>
            </w:r>
          </w:p>
          <w:p w:rsidR="00212E38" w:rsidRDefault="00212E38" w:rsidP="00F453B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xác nhận người dùng và phản hồi lại kết quả cho người dùng.</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sidRPr="00271111">
              <w:rPr>
                <w:lang w:val="vi-VN"/>
              </w:rPr>
              <w:t>Non-functional</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r>
              <w:t>None</w:t>
            </w: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rPr>
                <w:lang w:val="en-GB"/>
              </w:rPr>
              <w:t>I</w:t>
            </w:r>
            <w:r w:rsidRPr="00271111">
              <w:rPr>
                <w:lang w:val="vi-VN"/>
              </w:rPr>
              <w:t>ssues</w:t>
            </w:r>
          </w:p>
        </w:tc>
        <w:tc>
          <w:tcPr>
            <w:tcW w:w="7507" w:type="dxa"/>
          </w:tcPr>
          <w:p w:rsidR="00212E38" w:rsidRDefault="00A37064" w:rsidP="00F453BA">
            <w:pPr>
              <w:cnfStyle w:val="000000100000" w:firstRow="0" w:lastRow="0" w:firstColumn="0" w:lastColumn="0" w:oddVBand="0" w:evenVBand="0" w:oddHBand="1" w:evenHBand="0" w:firstRowFirstColumn="0" w:firstRowLastColumn="0" w:lastRowFirstColumn="0" w:lastRowLastColumn="0"/>
            </w:pPr>
            <w:r>
              <w:t>Học sinh có thể xem được kêt quả học tập của mình.</w:t>
            </w:r>
          </w:p>
        </w:tc>
      </w:tr>
      <w:tr w:rsidR="00212E38" w:rsidTr="00F453BA">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Exceptions</w:t>
            </w:r>
          </w:p>
        </w:tc>
        <w:tc>
          <w:tcPr>
            <w:tcW w:w="7507" w:type="dxa"/>
          </w:tcPr>
          <w:p w:rsidR="00212E38" w:rsidRDefault="00212E38" w:rsidP="00F453BA">
            <w:pPr>
              <w:cnfStyle w:val="000000000000" w:firstRow="0" w:lastRow="0" w:firstColumn="0" w:lastColumn="0" w:oddVBand="0" w:evenVBand="0" w:oddHBand="0" w:evenHBand="0" w:firstRowFirstColumn="0" w:firstRowLastColumn="0" w:lastRowFirstColumn="0" w:lastRowLastColumn="0"/>
            </w:pPr>
          </w:p>
        </w:tc>
      </w:tr>
      <w:tr w:rsidR="00212E3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12E38" w:rsidRDefault="00212E38" w:rsidP="00F453BA">
            <w:r>
              <w:t>Short</w:t>
            </w:r>
          </w:p>
        </w:tc>
        <w:tc>
          <w:tcPr>
            <w:tcW w:w="7507" w:type="dxa"/>
          </w:tcPr>
          <w:p w:rsidR="00212E38" w:rsidRDefault="00212E38" w:rsidP="00F453BA">
            <w:pPr>
              <w:cnfStyle w:val="000000100000" w:firstRow="0" w:lastRow="0" w:firstColumn="0" w:lastColumn="0" w:oddVBand="0" w:evenVBand="0" w:oddHBand="1" w:evenHBand="0" w:firstRowFirstColumn="0" w:firstRowLastColumn="0" w:lastRowFirstColumn="0" w:lastRowLastColumn="0"/>
            </w:pPr>
            <w:r>
              <w:t>Always</w:t>
            </w:r>
          </w:p>
        </w:tc>
      </w:tr>
    </w:tbl>
    <w:p w:rsidR="00212E38" w:rsidRPr="00212E38" w:rsidRDefault="00212E38" w:rsidP="00212E38"/>
    <w:p w:rsidR="00A37064" w:rsidRDefault="00A37064" w:rsidP="00A37064">
      <w:pPr>
        <w:pStyle w:val="Heading1"/>
        <w:rPr>
          <w:lang w:val="en-GB"/>
        </w:rPr>
      </w:pPr>
      <w:r>
        <w:rPr>
          <w:lang w:val="en-GB"/>
        </w:rPr>
        <w:lastRenderedPageBreak/>
        <w:t>Analyse functions for teachers</w:t>
      </w:r>
    </w:p>
    <w:p w:rsidR="00AF0189" w:rsidRPr="00AF0189" w:rsidRDefault="00A37064" w:rsidP="00AF0189">
      <w:pPr>
        <w:rPr>
          <w:lang w:val="en-GB"/>
        </w:rPr>
      </w:pPr>
      <w:r>
        <w:rPr>
          <w:noProof/>
          <w:lang w:val="vi-VN" w:eastAsia="vi-VN"/>
        </w:rPr>
        <w:drawing>
          <wp:inline distT="0" distB="0" distL="0" distR="0" wp14:anchorId="64812A7E" wp14:editId="53E75731">
            <wp:extent cx="5533333" cy="47619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3333" cy="4761905"/>
                    </a:xfrm>
                    <a:prstGeom prst="rect">
                      <a:avLst/>
                    </a:prstGeom>
                  </pic:spPr>
                </pic:pic>
              </a:graphicData>
            </a:graphic>
          </wp:inline>
        </w:drawing>
      </w:r>
    </w:p>
    <w:p w:rsidR="00141DFC" w:rsidRDefault="00141DFC" w:rsidP="00141DFC">
      <w:pPr>
        <w:pStyle w:val="Heading2"/>
        <w:numPr>
          <w:ilvl w:val="0"/>
          <w:numId w:val="14"/>
        </w:numPr>
      </w:pPr>
      <w:r>
        <w:t>Managers Course.</w:t>
      </w:r>
    </w:p>
    <w:tbl>
      <w:tblPr>
        <w:tblStyle w:val="PlainTable3"/>
        <w:tblW w:w="0" w:type="auto"/>
        <w:tblLook w:val="04A0" w:firstRow="1" w:lastRow="0" w:firstColumn="1" w:lastColumn="0" w:noHBand="0" w:noVBand="1"/>
      </w:tblPr>
      <w:tblGrid>
        <w:gridCol w:w="1843"/>
        <w:gridCol w:w="7507"/>
      </w:tblGrid>
      <w:tr w:rsidR="00F92EF8"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92EF8" w:rsidRDefault="00F92EF8" w:rsidP="00F453BA">
            <w:pPr>
              <w:jc w:val="center"/>
            </w:pPr>
            <w:r w:rsidRPr="00271111">
              <w:t>USER CASE</w:t>
            </w:r>
          </w:p>
        </w:tc>
        <w:tc>
          <w:tcPr>
            <w:tcW w:w="7507" w:type="dxa"/>
          </w:tcPr>
          <w:p w:rsidR="00F92EF8" w:rsidRDefault="00F92EF8" w:rsidP="00F453BA">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Pr>
                <w:lang w:val="en-GB"/>
              </w:rPr>
              <w:t xml:space="preserve">Quản lý khóa học </w:t>
            </w:r>
            <w:r w:rsidR="00DD1653">
              <w:rPr>
                <w:lang w:val="vi-VN"/>
              </w:rPr>
              <w:t>; ID=1</w:t>
            </w:r>
          </w:p>
        </w:tc>
      </w:tr>
      <w:tr w:rsidR="00F92EF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92EF8" w:rsidRDefault="00F92EF8" w:rsidP="00F453BA">
            <w:r>
              <w:t>Actors</w:t>
            </w:r>
          </w:p>
        </w:tc>
        <w:tc>
          <w:tcPr>
            <w:tcW w:w="7507" w:type="dxa"/>
          </w:tcPr>
          <w:p w:rsidR="00F92EF8" w:rsidRDefault="00F92EF8" w:rsidP="00F453BA">
            <w:pPr>
              <w:jc w:val="both"/>
              <w:cnfStyle w:val="000000100000" w:firstRow="0" w:lastRow="0" w:firstColumn="0" w:lastColumn="0" w:oddVBand="0" w:evenVBand="0" w:oddHBand="1" w:evenHBand="0" w:firstRowFirstColumn="0" w:firstRowLastColumn="0" w:lastRowFirstColumn="0" w:lastRowLastColumn="0"/>
            </w:pPr>
            <w:r>
              <w:t>Teachers.</w:t>
            </w:r>
          </w:p>
        </w:tc>
      </w:tr>
      <w:tr w:rsidR="00F92EF8" w:rsidTr="00F453BA">
        <w:tc>
          <w:tcPr>
            <w:cnfStyle w:val="001000000000" w:firstRow="0" w:lastRow="0" w:firstColumn="1" w:lastColumn="0" w:oddVBand="0" w:evenVBand="0" w:oddHBand="0" w:evenHBand="0" w:firstRowFirstColumn="0" w:firstRowLastColumn="0" w:lastRowFirstColumn="0" w:lastRowLastColumn="0"/>
            <w:tcW w:w="1843" w:type="dxa"/>
          </w:tcPr>
          <w:p w:rsidR="00F92EF8" w:rsidRDefault="00F92EF8" w:rsidP="00F453BA">
            <w:r w:rsidRPr="00271111">
              <w:rPr>
                <w:lang w:val="vi-VN"/>
              </w:rPr>
              <w:t>Decriptions</w:t>
            </w:r>
          </w:p>
        </w:tc>
        <w:tc>
          <w:tcPr>
            <w:tcW w:w="7507" w:type="dxa"/>
          </w:tcPr>
          <w:p w:rsidR="00F92EF8" w:rsidRDefault="00F92EF8" w:rsidP="00F453BA">
            <w:pPr>
              <w:jc w:val="both"/>
              <w:cnfStyle w:val="000000000000" w:firstRow="0" w:lastRow="0" w:firstColumn="0" w:lastColumn="0" w:oddVBand="0" w:evenVBand="0" w:oddHBand="0" w:evenHBand="0" w:firstRowFirstColumn="0" w:firstRowLastColumn="0" w:lastRowFirstColumn="0" w:lastRowLastColumn="0"/>
            </w:pPr>
            <w:r>
              <w:t>Giáo viên có quyền quản lý các khóa hoc do mình tạo ra.</w:t>
            </w:r>
          </w:p>
        </w:tc>
      </w:tr>
      <w:tr w:rsidR="00F92EF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92EF8" w:rsidRDefault="00F92EF8" w:rsidP="00F453BA">
            <w:r>
              <w:t>Event</w:t>
            </w:r>
          </w:p>
        </w:tc>
        <w:tc>
          <w:tcPr>
            <w:tcW w:w="7507" w:type="dxa"/>
          </w:tcPr>
          <w:p w:rsidR="00F92EF8" w:rsidRDefault="00F92EF8" w:rsidP="00F453BA">
            <w:pPr>
              <w:jc w:val="both"/>
              <w:cnfStyle w:val="000000100000" w:firstRow="0" w:lastRow="0" w:firstColumn="0" w:lastColumn="0" w:oddVBand="0" w:evenVBand="0" w:oddHBand="1" w:evenHBand="0" w:firstRowFirstColumn="0" w:firstRowLastColumn="0" w:lastRowFirstColumn="0" w:lastRowLastColumn="0"/>
            </w:pPr>
            <w:r>
              <w:t>Giáo viên chọn chức năng quản lý khóa học</w:t>
            </w:r>
          </w:p>
        </w:tc>
      </w:tr>
      <w:tr w:rsidR="00F92EF8" w:rsidTr="00F453BA">
        <w:tc>
          <w:tcPr>
            <w:cnfStyle w:val="001000000000" w:firstRow="0" w:lastRow="0" w:firstColumn="1" w:lastColumn="0" w:oddVBand="0" w:evenVBand="0" w:oddHBand="0" w:evenHBand="0" w:firstRowFirstColumn="0" w:firstRowLastColumn="0" w:lastRowFirstColumn="0" w:lastRowLastColumn="0"/>
            <w:tcW w:w="1843" w:type="dxa"/>
          </w:tcPr>
          <w:p w:rsidR="00F92EF8" w:rsidRPr="00271111" w:rsidRDefault="00F92EF8" w:rsidP="00F453BA">
            <w:pPr>
              <w:rPr>
                <w:lang w:val="vi-VN"/>
              </w:rPr>
            </w:pPr>
            <w:r w:rsidRPr="00271111">
              <w:rPr>
                <w:lang w:val="vi-VN"/>
              </w:rPr>
              <w:t>Assumptions/</w:t>
            </w:r>
          </w:p>
          <w:p w:rsidR="00F92EF8" w:rsidRDefault="00F92EF8" w:rsidP="00F453BA">
            <w:r w:rsidRPr="00271111">
              <w:rPr>
                <w:lang w:val="vi-VN"/>
              </w:rPr>
              <w:t>pre-condition</w:t>
            </w:r>
          </w:p>
        </w:tc>
        <w:tc>
          <w:tcPr>
            <w:tcW w:w="7507" w:type="dxa"/>
          </w:tcPr>
          <w:p w:rsidR="00F92EF8" w:rsidRDefault="00F92EF8" w:rsidP="00F453BA">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tc>
      </w:tr>
      <w:tr w:rsidR="00F92EF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92EF8" w:rsidRDefault="00F92EF8" w:rsidP="00F453BA">
            <w:r w:rsidRPr="00271111">
              <w:rPr>
                <w:lang w:val="vi-VN"/>
              </w:rPr>
              <w:t>Steps</w:t>
            </w:r>
          </w:p>
        </w:tc>
        <w:tc>
          <w:tcPr>
            <w:tcW w:w="7507" w:type="dxa"/>
          </w:tcPr>
          <w:p w:rsidR="00F92EF8" w:rsidRDefault="00F92EF8"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chọn chức năng quản lý khóa học</w:t>
            </w:r>
          </w:p>
          <w:p w:rsidR="00F92EF8" w:rsidRDefault="00F92EF8"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thị danh sách các khóa học do giáo viên đó tạo ra</w:t>
            </w:r>
          </w:p>
          <w:p w:rsidR="00F92EF8" w:rsidRDefault="00F92EF8"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có thể sử dụng các template, kịch bản sử dụng xem như khóa học, thêm khóa học, xóa khóa học, sửa thông tin khóa học..</w:t>
            </w:r>
          </w:p>
        </w:tc>
      </w:tr>
      <w:tr w:rsidR="00F92EF8" w:rsidTr="00F453BA">
        <w:tc>
          <w:tcPr>
            <w:cnfStyle w:val="001000000000" w:firstRow="0" w:lastRow="0" w:firstColumn="1" w:lastColumn="0" w:oddVBand="0" w:evenVBand="0" w:oddHBand="0" w:evenHBand="0" w:firstRowFirstColumn="0" w:firstRowLastColumn="0" w:lastRowFirstColumn="0" w:lastRowLastColumn="0"/>
            <w:tcW w:w="1843" w:type="dxa"/>
          </w:tcPr>
          <w:p w:rsidR="00F92EF8" w:rsidRDefault="00F92EF8" w:rsidP="00F453BA">
            <w:r w:rsidRPr="00271111">
              <w:rPr>
                <w:lang w:val="vi-VN"/>
              </w:rPr>
              <w:t>Non-functional</w:t>
            </w:r>
          </w:p>
        </w:tc>
        <w:tc>
          <w:tcPr>
            <w:tcW w:w="7507" w:type="dxa"/>
          </w:tcPr>
          <w:p w:rsidR="00F92EF8" w:rsidRDefault="00F92EF8" w:rsidP="00F453BA">
            <w:pPr>
              <w:jc w:val="both"/>
              <w:cnfStyle w:val="000000000000" w:firstRow="0" w:lastRow="0" w:firstColumn="0" w:lastColumn="0" w:oddVBand="0" w:evenVBand="0" w:oddHBand="0" w:evenHBand="0" w:firstRowFirstColumn="0" w:firstRowLastColumn="0" w:lastRowFirstColumn="0" w:lastRowLastColumn="0"/>
            </w:pPr>
            <w:r>
              <w:t>None</w:t>
            </w:r>
          </w:p>
        </w:tc>
      </w:tr>
      <w:tr w:rsidR="00F92EF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92EF8" w:rsidRDefault="00F92EF8" w:rsidP="00F453BA">
            <w:r>
              <w:rPr>
                <w:lang w:val="en-GB"/>
              </w:rPr>
              <w:t>I</w:t>
            </w:r>
            <w:r w:rsidRPr="00271111">
              <w:rPr>
                <w:lang w:val="vi-VN"/>
              </w:rPr>
              <w:t>ssues</w:t>
            </w:r>
          </w:p>
        </w:tc>
        <w:tc>
          <w:tcPr>
            <w:tcW w:w="7507" w:type="dxa"/>
          </w:tcPr>
          <w:p w:rsidR="00F92EF8" w:rsidRDefault="00F453BA" w:rsidP="00F453BA">
            <w:pPr>
              <w:jc w:val="both"/>
              <w:cnfStyle w:val="000000100000" w:firstRow="0" w:lastRow="0" w:firstColumn="0" w:lastColumn="0" w:oddVBand="0" w:evenVBand="0" w:oddHBand="1" w:evenHBand="0" w:firstRowFirstColumn="0" w:firstRowLastColumn="0" w:lastRowFirstColumn="0" w:lastRowLastColumn="0"/>
            </w:pPr>
            <w:r>
              <w:t>Giáo viên có thể quản lý khóa học do mình tạo ra.</w:t>
            </w:r>
          </w:p>
        </w:tc>
      </w:tr>
      <w:tr w:rsidR="00F92EF8" w:rsidTr="00F453BA">
        <w:tc>
          <w:tcPr>
            <w:cnfStyle w:val="001000000000" w:firstRow="0" w:lastRow="0" w:firstColumn="1" w:lastColumn="0" w:oddVBand="0" w:evenVBand="0" w:oddHBand="0" w:evenHBand="0" w:firstRowFirstColumn="0" w:firstRowLastColumn="0" w:lastRowFirstColumn="0" w:lastRowLastColumn="0"/>
            <w:tcW w:w="1843" w:type="dxa"/>
          </w:tcPr>
          <w:p w:rsidR="00F92EF8" w:rsidRDefault="00F92EF8" w:rsidP="00F453BA">
            <w:r>
              <w:t>Exceptions</w:t>
            </w:r>
          </w:p>
        </w:tc>
        <w:tc>
          <w:tcPr>
            <w:tcW w:w="7507" w:type="dxa"/>
          </w:tcPr>
          <w:p w:rsidR="00F92EF8" w:rsidRDefault="00F92EF8" w:rsidP="00F453BA">
            <w:pPr>
              <w:jc w:val="both"/>
              <w:cnfStyle w:val="000000000000" w:firstRow="0" w:lastRow="0" w:firstColumn="0" w:lastColumn="0" w:oddVBand="0" w:evenVBand="0" w:oddHBand="0" w:evenHBand="0" w:firstRowFirstColumn="0" w:firstRowLastColumn="0" w:lastRowFirstColumn="0" w:lastRowLastColumn="0"/>
            </w:pPr>
          </w:p>
        </w:tc>
      </w:tr>
      <w:tr w:rsidR="00F92EF8"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92EF8" w:rsidRDefault="00F92EF8" w:rsidP="00F453BA">
            <w:r>
              <w:t>Short</w:t>
            </w:r>
          </w:p>
        </w:tc>
        <w:tc>
          <w:tcPr>
            <w:tcW w:w="7507" w:type="dxa"/>
          </w:tcPr>
          <w:p w:rsidR="00F92EF8" w:rsidRDefault="00F92EF8" w:rsidP="00F453BA">
            <w:pPr>
              <w:jc w:val="both"/>
              <w:cnfStyle w:val="000000100000" w:firstRow="0" w:lastRow="0" w:firstColumn="0" w:lastColumn="0" w:oddVBand="0" w:evenVBand="0" w:oddHBand="1" w:evenHBand="0" w:firstRowFirstColumn="0" w:firstRowLastColumn="0" w:lastRowFirstColumn="0" w:lastRowLastColumn="0"/>
            </w:pPr>
            <w:r>
              <w:t>Always</w:t>
            </w:r>
          </w:p>
        </w:tc>
      </w:tr>
    </w:tbl>
    <w:p w:rsidR="00141DFC" w:rsidRPr="00141DFC" w:rsidRDefault="00141DFC" w:rsidP="00141DFC"/>
    <w:p w:rsidR="00141DFC" w:rsidRDefault="00141DFC" w:rsidP="00141DFC">
      <w:pPr>
        <w:pStyle w:val="Heading2"/>
        <w:numPr>
          <w:ilvl w:val="0"/>
          <w:numId w:val="14"/>
        </w:numPr>
      </w:pPr>
      <w:r>
        <w:lastRenderedPageBreak/>
        <w:t>Add Course.</w:t>
      </w:r>
    </w:p>
    <w:tbl>
      <w:tblPr>
        <w:tblStyle w:val="PlainTable3"/>
        <w:tblW w:w="0" w:type="auto"/>
        <w:tblLook w:val="04A0" w:firstRow="1" w:lastRow="0" w:firstColumn="1" w:lastColumn="0" w:noHBand="0" w:noVBand="1"/>
      </w:tblPr>
      <w:tblGrid>
        <w:gridCol w:w="1843"/>
        <w:gridCol w:w="7507"/>
      </w:tblGrid>
      <w:tr w:rsidR="00F453BA"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453BA" w:rsidRDefault="00F453BA" w:rsidP="00F453BA">
            <w:pPr>
              <w:jc w:val="center"/>
            </w:pPr>
            <w:r w:rsidRPr="00271111">
              <w:t>USER CASE</w:t>
            </w:r>
          </w:p>
        </w:tc>
        <w:tc>
          <w:tcPr>
            <w:tcW w:w="7507" w:type="dxa"/>
          </w:tcPr>
          <w:p w:rsidR="00F453BA" w:rsidRDefault="00F453BA" w:rsidP="00F453BA">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sidR="00DD1653">
              <w:rPr>
                <w:lang w:val="en-GB"/>
              </w:rPr>
              <w:t>thêm</w:t>
            </w:r>
            <w:r>
              <w:rPr>
                <w:lang w:val="en-GB"/>
              </w:rPr>
              <w:t xml:space="preserve"> khóa học </w:t>
            </w:r>
            <w:r w:rsidR="00DD1653">
              <w:rPr>
                <w:lang w:val="vi-VN"/>
              </w:rPr>
              <w:t>; ID=2</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Actors</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Teachers.</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Decriptions</w:t>
            </w:r>
          </w:p>
        </w:tc>
        <w:tc>
          <w:tcPr>
            <w:tcW w:w="7507" w:type="dxa"/>
          </w:tcPr>
          <w:p w:rsidR="00F453BA" w:rsidRDefault="00DD1653" w:rsidP="00F453BA">
            <w:pPr>
              <w:jc w:val="both"/>
              <w:cnfStyle w:val="000000000000" w:firstRow="0" w:lastRow="0" w:firstColumn="0" w:lastColumn="0" w:oddVBand="0" w:evenVBand="0" w:oddHBand="0" w:evenHBand="0" w:firstRowFirstColumn="0" w:firstRowLastColumn="0" w:lastRowFirstColumn="0" w:lastRowLastColumn="0"/>
            </w:pPr>
            <w:r>
              <w:t>Giáo viên thêm khóa học mới.</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Event</w:t>
            </w:r>
          </w:p>
        </w:tc>
        <w:tc>
          <w:tcPr>
            <w:tcW w:w="7507" w:type="dxa"/>
          </w:tcPr>
          <w:p w:rsidR="00F453BA" w:rsidRDefault="00DD1653" w:rsidP="00F453BA">
            <w:pPr>
              <w:jc w:val="both"/>
              <w:cnfStyle w:val="000000100000" w:firstRow="0" w:lastRow="0" w:firstColumn="0" w:lastColumn="0" w:oddVBand="0" w:evenVBand="0" w:oddHBand="1" w:evenHBand="0" w:firstRowFirstColumn="0" w:firstRowLastColumn="0" w:lastRowFirstColumn="0" w:lastRowLastColumn="0"/>
            </w:pPr>
            <w:r w:rsidRPr="00F453BA">
              <w:rPr>
                <w:lang w:val="vi-VN"/>
              </w:rPr>
              <w:t>Giáo viên chọn button chứa đường dẫn đến trang</w:t>
            </w:r>
            <w:r>
              <w:rPr>
                <w:lang w:val="en-GB"/>
              </w:rPr>
              <w:t xml:space="preserve"> </w:t>
            </w:r>
            <w:r w:rsidRPr="00F453BA">
              <w:rPr>
                <w:lang w:val="vi-VN"/>
              </w:rPr>
              <w:t>thêm khóa học mới.</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Pr="00271111" w:rsidRDefault="00F453BA" w:rsidP="00F453BA">
            <w:pPr>
              <w:rPr>
                <w:lang w:val="vi-VN"/>
              </w:rPr>
            </w:pPr>
            <w:r w:rsidRPr="00271111">
              <w:rPr>
                <w:lang w:val="vi-VN"/>
              </w:rPr>
              <w:t>Assumptions/</w:t>
            </w:r>
          </w:p>
          <w:p w:rsidR="00F453BA" w:rsidRDefault="00F453BA" w:rsidP="00F453BA">
            <w:r w:rsidRPr="00271111">
              <w:rPr>
                <w:lang w:val="vi-VN"/>
              </w:rPr>
              <w:t>pre-condition</w:t>
            </w:r>
          </w:p>
        </w:tc>
        <w:tc>
          <w:tcPr>
            <w:tcW w:w="7507" w:type="dxa"/>
          </w:tcPr>
          <w:p w:rsidR="00F453BA" w:rsidRPr="00DD1653" w:rsidRDefault="00DD1653" w:rsidP="00F453B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Giáo viên đăng nhập thành công vào hệ thống.</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Steps</w:t>
            </w:r>
          </w:p>
        </w:tc>
        <w:tc>
          <w:tcPr>
            <w:tcW w:w="7507" w:type="dxa"/>
          </w:tcPr>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chọ</w:t>
            </w:r>
            <w:r w:rsidR="00DD1653">
              <w:t>n button thêm khóa học.</w:t>
            </w:r>
          </w:p>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 xml:space="preserve">Hệ thống hiển thị </w:t>
            </w:r>
            <w:r w:rsidR="00DD1653">
              <w:t>trang thêm khóa học.</w:t>
            </w:r>
          </w:p>
          <w:p w:rsidR="00F453BA" w:rsidRDefault="00DD1653"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nhập thông tin về khóa học mà muốn thêm  vào hệ thống.</w:t>
            </w:r>
          </w:p>
          <w:p w:rsidR="00DD1653" w:rsidRDefault="00DD1653"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nhấn nút submit để gửi yêu cầu thêm khóa học mới</w:t>
            </w:r>
          </w:p>
          <w:p w:rsidR="00DD1653" w:rsidRDefault="00DD1653"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kiểm tra thông tin khóa học xem có bị trùng lặp với các khóa học đã tồn tại hay không rồi phản hồ kết quả.</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Non-functional</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None</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Pr>
                <w:lang w:val="en-GB"/>
              </w:rPr>
              <w:t>I</w:t>
            </w:r>
            <w:r w:rsidRPr="00271111">
              <w:rPr>
                <w:lang w:val="vi-VN"/>
              </w:rPr>
              <w:t>ssues</w:t>
            </w:r>
          </w:p>
        </w:tc>
        <w:tc>
          <w:tcPr>
            <w:tcW w:w="7507" w:type="dxa"/>
          </w:tcPr>
          <w:p w:rsidR="00F453BA" w:rsidRDefault="00DD1653" w:rsidP="00F453BA">
            <w:pPr>
              <w:jc w:val="both"/>
              <w:cnfStyle w:val="000000100000" w:firstRow="0" w:lastRow="0" w:firstColumn="0" w:lastColumn="0" w:oddVBand="0" w:evenVBand="0" w:oddHBand="1" w:evenHBand="0" w:firstRowFirstColumn="0" w:firstRowLastColumn="0" w:lastRowFirstColumn="0" w:lastRowLastColumn="0"/>
            </w:pPr>
            <w:r>
              <w:t>Khóa học mới được thêm vào hệ thống.</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Exceptions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Short</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Always</w:t>
            </w:r>
          </w:p>
        </w:tc>
      </w:tr>
    </w:tbl>
    <w:p w:rsidR="00F453BA" w:rsidRPr="00F453BA" w:rsidRDefault="00F453BA" w:rsidP="00F453BA"/>
    <w:p w:rsidR="00141DFC" w:rsidRDefault="00141DFC" w:rsidP="00141DFC">
      <w:pPr>
        <w:pStyle w:val="Heading2"/>
        <w:numPr>
          <w:ilvl w:val="0"/>
          <w:numId w:val="14"/>
        </w:numPr>
      </w:pPr>
      <w:r>
        <w:t>Delete Course.</w:t>
      </w:r>
    </w:p>
    <w:tbl>
      <w:tblPr>
        <w:tblStyle w:val="PlainTable3"/>
        <w:tblW w:w="0" w:type="auto"/>
        <w:tblLook w:val="04A0" w:firstRow="1" w:lastRow="0" w:firstColumn="1" w:lastColumn="0" w:noHBand="0" w:noVBand="1"/>
      </w:tblPr>
      <w:tblGrid>
        <w:gridCol w:w="1843"/>
        <w:gridCol w:w="7507"/>
      </w:tblGrid>
      <w:tr w:rsidR="00F453BA"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453BA" w:rsidRDefault="00F453BA" w:rsidP="00F453BA">
            <w:pPr>
              <w:jc w:val="center"/>
            </w:pPr>
            <w:r w:rsidRPr="00271111">
              <w:t>USER CASE</w:t>
            </w:r>
          </w:p>
        </w:tc>
        <w:tc>
          <w:tcPr>
            <w:tcW w:w="7507" w:type="dxa"/>
          </w:tcPr>
          <w:p w:rsidR="00F453BA" w:rsidRDefault="00DD1653" w:rsidP="00F453BA">
            <w:pPr>
              <w:jc w:val="both"/>
              <w:cnfStyle w:val="100000000000" w:firstRow="1" w:lastRow="0" w:firstColumn="0" w:lastColumn="0" w:oddVBand="0" w:evenVBand="0" w:oddHBand="0" w:evenHBand="0" w:firstRowFirstColumn="0" w:firstRowLastColumn="0" w:lastRowFirstColumn="0" w:lastRowLastColumn="0"/>
            </w:pPr>
            <w:r>
              <w:rPr>
                <w:lang w:val="vi-VN"/>
              </w:rPr>
              <w:t>Name: xóa</w:t>
            </w:r>
            <w:r w:rsidR="00F453BA">
              <w:rPr>
                <w:lang w:val="en-GB"/>
              </w:rPr>
              <w:t xml:space="preserve"> khóa học </w:t>
            </w:r>
            <w:r>
              <w:rPr>
                <w:lang w:val="vi-VN"/>
              </w:rPr>
              <w:t>; ID=3</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Actors</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Teachers.</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Decriptions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Giáo viên có quyề</w:t>
            </w:r>
            <w:r w:rsidR="00B657E9">
              <w:t>n xóa</w:t>
            </w:r>
            <w:r>
              <w:t xml:space="preserve"> các khóa hoc do mình tạo ra.</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Event</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Giáo viên chọn chứ</w:t>
            </w:r>
            <w:r w:rsidR="00B657E9">
              <w:t>c năng button xóa</w:t>
            </w:r>
            <w:r>
              <w:t xml:space="preserve"> khóa học</w:t>
            </w:r>
            <w:r w:rsidR="00B657E9">
              <w:t xml:space="preserve"> bên cạch khóa học trong trang quản lý khóa học.</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Pr="00271111" w:rsidRDefault="00F453BA" w:rsidP="00F453BA">
            <w:pPr>
              <w:rPr>
                <w:lang w:val="vi-VN"/>
              </w:rPr>
            </w:pPr>
            <w:r w:rsidRPr="00271111">
              <w:rPr>
                <w:lang w:val="vi-VN"/>
              </w:rPr>
              <w:t>Assumptions/</w:t>
            </w:r>
          </w:p>
          <w:p w:rsidR="00F453BA" w:rsidRDefault="00F453BA" w:rsidP="00F453BA">
            <w:r w:rsidRPr="00271111">
              <w:rPr>
                <w:lang w:val="vi-VN"/>
              </w:rPr>
              <w:t>pre-condition</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p w:rsidR="00B657E9" w:rsidRDefault="00B657E9" w:rsidP="00F453BA">
            <w:pPr>
              <w:jc w:val="both"/>
              <w:cnfStyle w:val="000000000000" w:firstRow="0" w:lastRow="0" w:firstColumn="0" w:lastColumn="0" w:oddVBand="0" w:evenVBand="0" w:oddHBand="0" w:evenHBand="0" w:firstRowFirstColumn="0" w:firstRowLastColumn="0" w:lastRowFirstColumn="0" w:lastRowLastColumn="0"/>
            </w:pPr>
            <w:r>
              <w:t>Khóa học cần xóa, cần tồn tại.</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Steps</w:t>
            </w:r>
          </w:p>
        </w:tc>
        <w:tc>
          <w:tcPr>
            <w:tcW w:w="7507" w:type="dxa"/>
          </w:tcPr>
          <w:p w:rsidR="00F453BA" w:rsidRDefault="00B657E9"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Trên trang quản lý khóa học giáo viên chọn button xóa khóa học tương ứng với khóa học mình muốn xóa.</w:t>
            </w:r>
          </w:p>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thị danh sách các khóa học do giáo viên đó tạo ra</w:t>
            </w:r>
          </w:p>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có thể sử dụng các template, kịch bản sử dụng xem như khóa học, thêm khóa học, xóa khóa học, sửa thông tin khóa học..</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Non-functional</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None</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Pr>
                <w:lang w:val="en-GB"/>
              </w:rPr>
              <w:t>I</w:t>
            </w:r>
            <w:r w:rsidRPr="00271111">
              <w:rPr>
                <w:lang w:val="vi-VN"/>
              </w:rPr>
              <w:t>ssues</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Giáo viên có thể quản lý khóa học do mình tạo ra.</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Exceptions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Short</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Always</w:t>
            </w:r>
          </w:p>
        </w:tc>
      </w:tr>
    </w:tbl>
    <w:p w:rsidR="00F453BA" w:rsidRPr="00F453BA" w:rsidRDefault="00F453BA" w:rsidP="00F453BA"/>
    <w:p w:rsidR="00141DFC" w:rsidRDefault="00141DFC" w:rsidP="00141DFC">
      <w:pPr>
        <w:pStyle w:val="Heading2"/>
        <w:numPr>
          <w:ilvl w:val="0"/>
          <w:numId w:val="14"/>
        </w:numPr>
      </w:pPr>
      <w:r>
        <w:t>Update Course.</w:t>
      </w:r>
    </w:p>
    <w:tbl>
      <w:tblPr>
        <w:tblStyle w:val="PlainTable3"/>
        <w:tblW w:w="0" w:type="auto"/>
        <w:tblLook w:val="04A0" w:firstRow="1" w:lastRow="0" w:firstColumn="1" w:lastColumn="0" w:noHBand="0" w:noVBand="1"/>
      </w:tblPr>
      <w:tblGrid>
        <w:gridCol w:w="1843"/>
        <w:gridCol w:w="7507"/>
      </w:tblGrid>
      <w:tr w:rsidR="00F453BA"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453BA" w:rsidRDefault="00F453BA" w:rsidP="00F453BA">
            <w:pPr>
              <w:jc w:val="center"/>
            </w:pPr>
            <w:r w:rsidRPr="00271111">
              <w:t>USER CASE</w:t>
            </w:r>
          </w:p>
        </w:tc>
        <w:tc>
          <w:tcPr>
            <w:tcW w:w="7507" w:type="dxa"/>
          </w:tcPr>
          <w:p w:rsidR="00F453BA" w:rsidRDefault="00F453BA" w:rsidP="00EB1041">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sidR="00EB1041">
              <w:rPr>
                <w:lang w:val="en-GB"/>
              </w:rPr>
              <w:t>Chỉnh sửa</w:t>
            </w:r>
            <w:r>
              <w:rPr>
                <w:lang w:val="en-GB"/>
              </w:rPr>
              <w:t xml:space="preserve"> khóa học </w:t>
            </w:r>
            <w:r w:rsidR="00CE129F">
              <w:rPr>
                <w:lang w:val="vi-VN"/>
              </w:rPr>
              <w:t>; ID=4</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Actors</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Teachers.</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Decriptions</w:t>
            </w:r>
          </w:p>
        </w:tc>
        <w:tc>
          <w:tcPr>
            <w:tcW w:w="7507" w:type="dxa"/>
          </w:tcPr>
          <w:p w:rsidR="00F453BA" w:rsidRDefault="006E4C69" w:rsidP="00F453BA">
            <w:pPr>
              <w:jc w:val="both"/>
              <w:cnfStyle w:val="000000000000" w:firstRow="0" w:lastRow="0" w:firstColumn="0" w:lastColumn="0" w:oddVBand="0" w:evenVBand="0" w:oddHBand="0" w:evenHBand="0" w:firstRowFirstColumn="0" w:firstRowLastColumn="0" w:lastRowFirstColumn="0" w:lastRowLastColumn="0"/>
            </w:pPr>
            <w:r>
              <w:t>Giáo viên có quyền chỉnh sửa thông tin khóa học do mình tạo ra</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Event</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Giáo viên chọ</w:t>
            </w:r>
            <w:r w:rsidR="006E4C69">
              <w:t>n button chỉnh sửa thông tin khoa học, trên trong trang quản lý khóa học.</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Pr="00271111" w:rsidRDefault="00F453BA" w:rsidP="00F453BA">
            <w:pPr>
              <w:rPr>
                <w:lang w:val="vi-VN"/>
              </w:rPr>
            </w:pPr>
            <w:r w:rsidRPr="00271111">
              <w:rPr>
                <w:lang w:val="vi-VN"/>
              </w:rPr>
              <w:t>Assumptions/</w:t>
            </w:r>
          </w:p>
          <w:p w:rsidR="00F453BA" w:rsidRDefault="00F453BA" w:rsidP="00F453BA">
            <w:r w:rsidRPr="00271111">
              <w:rPr>
                <w:lang w:val="vi-VN"/>
              </w:rPr>
              <w:t>pre-condition</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p w:rsidR="006E4C69" w:rsidRDefault="006E4C69" w:rsidP="00F453BA">
            <w:pPr>
              <w:jc w:val="both"/>
              <w:cnfStyle w:val="000000000000" w:firstRow="0" w:lastRow="0" w:firstColumn="0" w:lastColumn="0" w:oddVBand="0" w:evenVBand="0" w:oddHBand="0" w:evenHBand="0" w:firstRowFirstColumn="0" w:firstRowLastColumn="0" w:lastRowFirstColumn="0" w:lastRowLastColumn="0"/>
            </w:pPr>
            <w:r>
              <w:t>Khóa học chỉnh sửa cần phải tồn tại.</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Steps</w:t>
            </w:r>
          </w:p>
        </w:tc>
        <w:tc>
          <w:tcPr>
            <w:tcW w:w="7507" w:type="dxa"/>
          </w:tcPr>
          <w:p w:rsidR="00F453BA" w:rsidRDefault="006E4C69"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Trên trang quản lý khóa học giáo viên chọn button xóa khóa học tương ứng với khóa học mình cần chỉnh sửa.</w:t>
            </w:r>
          </w:p>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 xml:space="preserve">Hệ thống hiển thị </w:t>
            </w:r>
            <w:r w:rsidR="006E4C69">
              <w:t>ra form thông tin khóa học cũ, và các thông tin để giáo viên có thể chỉnh sửa</w:t>
            </w:r>
          </w:p>
          <w:p w:rsidR="00F453BA" w:rsidRDefault="006E4C69"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chỉnh sửa thông tin khóa học, sau đó nhấn submit.</w:t>
            </w:r>
          </w:p>
          <w:p w:rsidR="006E4C69" w:rsidRDefault="006E4C69"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kiểm tra xem thông tin update khóa học mới chỉnh sửa xem có hợp lệ không. Sau đó update vào DataBase.</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Non-functional</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None</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Pr>
                <w:lang w:val="en-GB"/>
              </w:rPr>
              <w:t>I</w:t>
            </w:r>
            <w:r w:rsidRPr="00271111">
              <w:rPr>
                <w:lang w:val="vi-VN"/>
              </w:rPr>
              <w:t>ssues</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Giáo viên có thể</w:t>
            </w:r>
            <w:r w:rsidR="006E4C69">
              <w:t xml:space="preserve"> chỉnh sửa thông tin khóa học do mình tạo ra.</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lastRenderedPageBreak/>
              <w:t>Exceptions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Short</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Always</w:t>
            </w:r>
          </w:p>
        </w:tc>
      </w:tr>
    </w:tbl>
    <w:p w:rsidR="00F453BA" w:rsidRPr="00F453BA" w:rsidRDefault="00F453BA" w:rsidP="00F453BA"/>
    <w:p w:rsidR="00141DFC" w:rsidRDefault="00141DFC" w:rsidP="00141DFC">
      <w:pPr>
        <w:pStyle w:val="Heading2"/>
        <w:numPr>
          <w:ilvl w:val="0"/>
          <w:numId w:val="14"/>
        </w:numPr>
      </w:pPr>
      <w:r>
        <w:t>View Course.</w:t>
      </w:r>
    </w:p>
    <w:tbl>
      <w:tblPr>
        <w:tblStyle w:val="PlainTable3"/>
        <w:tblW w:w="0" w:type="auto"/>
        <w:tblLook w:val="04A0" w:firstRow="1" w:lastRow="0" w:firstColumn="1" w:lastColumn="0" w:noHBand="0" w:noVBand="1"/>
      </w:tblPr>
      <w:tblGrid>
        <w:gridCol w:w="1843"/>
        <w:gridCol w:w="7507"/>
      </w:tblGrid>
      <w:tr w:rsidR="00F453BA"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453BA" w:rsidRDefault="00F453BA" w:rsidP="00F453BA">
            <w:pPr>
              <w:jc w:val="center"/>
            </w:pPr>
            <w:r w:rsidRPr="00271111">
              <w:t>USER CASE</w:t>
            </w:r>
          </w:p>
        </w:tc>
        <w:tc>
          <w:tcPr>
            <w:tcW w:w="7507" w:type="dxa"/>
          </w:tcPr>
          <w:p w:rsidR="00F453BA" w:rsidRDefault="00F453BA" w:rsidP="00F453BA">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sidR="00EB1041">
              <w:rPr>
                <w:lang w:val="en-GB"/>
              </w:rPr>
              <w:t>xem</w:t>
            </w:r>
            <w:r>
              <w:rPr>
                <w:lang w:val="en-GB"/>
              </w:rPr>
              <w:t xml:space="preserve"> khóa học </w:t>
            </w:r>
            <w:r w:rsidR="0018322A">
              <w:rPr>
                <w:lang w:val="vi-VN"/>
              </w:rPr>
              <w:t>; ID=5</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Actors</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Teachers.</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Decriptions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Giáo viên có quyề</w:t>
            </w:r>
            <w:r w:rsidR="006E4C69">
              <w:t>n xem tất cả các khóa học của mình  tạo ra và các khóa học của người khác có trên trang web</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Event</w:t>
            </w:r>
          </w:p>
        </w:tc>
        <w:tc>
          <w:tcPr>
            <w:tcW w:w="7507" w:type="dxa"/>
          </w:tcPr>
          <w:p w:rsidR="00F453BA" w:rsidRDefault="006E4C69" w:rsidP="006E4C69">
            <w:pPr>
              <w:jc w:val="both"/>
              <w:cnfStyle w:val="000000100000" w:firstRow="0" w:lastRow="0" w:firstColumn="0" w:lastColumn="0" w:oddVBand="0" w:evenVBand="0" w:oddHBand="1" w:evenHBand="0" w:firstRowFirstColumn="0" w:firstRowLastColumn="0" w:lastRowFirstColumn="0" w:lastRowLastColumn="0"/>
            </w:pPr>
            <w:r>
              <w:t>Giáo viên click chuột vào đường dẫn khóa học cần xem.</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Pr="00271111" w:rsidRDefault="00F453BA" w:rsidP="00F453BA">
            <w:pPr>
              <w:rPr>
                <w:lang w:val="vi-VN"/>
              </w:rPr>
            </w:pPr>
            <w:r w:rsidRPr="00271111">
              <w:rPr>
                <w:lang w:val="vi-VN"/>
              </w:rPr>
              <w:t>Assumptions/</w:t>
            </w:r>
          </w:p>
          <w:p w:rsidR="00F453BA" w:rsidRDefault="00F453BA" w:rsidP="00F453BA">
            <w:r w:rsidRPr="00271111">
              <w:rPr>
                <w:lang w:val="vi-VN"/>
              </w:rPr>
              <w:t>pre-condition</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Steps</w:t>
            </w:r>
          </w:p>
        </w:tc>
        <w:tc>
          <w:tcPr>
            <w:tcW w:w="7507" w:type="dxa"/>
          </w:tcPr>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 xml:space="preserve">Giáo viên chọn </w:t>
            </w:r>
            <w:r w:rsidR="00EB1041">
              <w:t>khóa học muốn xem.</w:t>
            </w:r>
          </w:p>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w:t>
            </w:r>
            <w:r w:rsidR="00EB1041">
              <w:t>ng hiển thị nội dung chi tiết khóa học</w:t>
            </w:r>
          </w:p>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có thể sử dụng các template, kịch bản sử dụng xem như khóa học, thêm khóa học, xóa khóa học, sửa thông tin khóa học..</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Non-functional</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None</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Pr>
                <w:lang w:val="en-GB"/>
              </w:rPr>
              <w:t>I</w:t>
            </w:r>
            <w:r w:rsidRPr="00271111">
              <w:rPr>
                <w:lang w:val="vi-VN"/>
              </w:rPr>
              <w:t>ssues</w:t>
            </w:r>
          </w:p>
        </w:tc>
        <w:tc>
          <w:tcPr>
            <w:tcW w:w="7507" w:type="dxa"/>
          </w:tcPr>
          <w:p w:rsidR="00F453BA" w:rsidRDefault="00EB1041" w:rsidP="00EB1041">
            <w:pPr>
              <w:jc w:val="both"/>
              <w:cnfStyle w:val="000000100000" w:firstRow="0" w:lastRow="0" w:firstColumn="0" w:lastColumn="0" w:oddVBand="0" w:evenVBand="0" w:oddHBand="1" w:evenHBand="0" w:firstRowFirstColumn="0" w:firstRowLastColumn="0" w:lastRowFirstColumn="0" w:lastRowLastColumn="0"/>
            </w:pPr>
            <w:r>
              <w:t>Giáo viên có thể xem các khóa học mình mong muốn</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Exceptions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Short</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Always</w:t>
            </w:r>
          </w:p>
        </w:tc>
      </w:tr>
    </w:tbl>
    <w:p w:rsidR="00F453BA" w:rsidRPr="00F453BA" w:rsidRDefault="00F453BA" w:rsidP="00F453BA"/>
    <w:p w:rsidR="00141DFC" w:rsidRDefault="00141DFC" w:rsidP="00141DFC">
      <w:pPr>
        <w:pStyle w:val="Heading2"/>
        <w:numPr>
          <w:ilvl w:val="0"/>
          <w:numId w:val="14"/>
        </w:numPr>
      </w:pPr>
      <w:r>
        <w:t>Add Lesson.</w:t>
      </w:r>
    </w:p>
    <w:tbl>
      <w:tblPr>
        <w:tblStyle w:val="PlainTable3"/>
        <w:tblW w:w="0" w:type="auto"/>
        <w:tblLook w:val="04A0" w:firstRow="1" w:lastRow="0" w:firstColumn="1" w:lastColumn="0" w:noHBand="0" w:noVBand="1"/>
      </w:tblPr>
      <w:tblGrid>
        <w:gridCol w:w="1843"/>
        <w:gridCol w:w="7507"/>
      </w:tblGrid>
      <w:tr w:rsidR="00F453BA"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453BA" w:rsidRDefault="00F453BA" w:rsidP="00F453BA">
            <w:pPr>
              <w:jc w:val="center"/>
            </w:pPr>
            <w:r w:rsidRPr="00271111">
              <w:t>USER CASE</w:t>
            </w:r>
          </w:p>
        </w:tc>
        <w:tc>
          <w:tcPr>
            <w:tcW w:w="7507" w:type="dxa"/>
          </w:tcPr>
          <w:p w:rsidR="00F453BA" w:rsidRDefault="00F453BA" w:rsidP="00EB1041">
            <w:pPr>
              <w:jc w:val="both"/>
              <w:cnfStyle w:val="100000000000" w:firstRow="1" w:lastRow="0" w:firstColumn="0" w:lastColumn="0" w:oddVBand="0" w:evenVBand="0" w:oddHBand="0" w:evenHBand="0" w:firstRowFirstColumn="0" w:firstRowLastColumn="0" w:lastRowFirstColumn="0" w:lastRowLastColumn="0"/>
            </w:pPr>
            <w:r w:rsidRPr="00271111">
              <w:rPr>
                <w:lang w:val="vi-VN"/>
              </w:rPr>
              <w:t>Name:</w:t>
            </w:r>
            <w:r w:rsidR="00EB1041">
              <w:rPr>
                <w:lang w:val="en-GB"/>
              </w:rPr>
              <w:t xml:space="preserve"> Thêm</w:t>
            </w:r>
            <w:r w:rsidRPr="00271111">
              <w:rPr>
                <w:lang w:val="vi-VN"/>
              </w:rPr>
              <w:t xml:space="preserve"> </w:t>
            </w:r>
            <w:r>
              <w:rPr>
                <w:lang w:val="en-GB"/>
              </w:rPr>
              <w:t xml:space="preserve">khóa học </w:t>
            </w:r>
            <w:r>
              <w:rPr>
                <w:lang w:val="vi-VN"/>
              </w:rPr>
              <w:t>; ID=6</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Actors</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Teachers.</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Decriptions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Giáo viên có quyền quản lý các khóa hoc do mình tạo ra.</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Event</w:t>
            </w:r>
          </w:p>
        </w:tc>
        <w:tc>
          <w:tcPr>
            <w:tcW w:w="7507" w:type="dxa"/>
          </w:tcPr>
          <w:p w:rsidR="00F453BA" w:rsidRDefault="00EB1041" w:rsidP="00EB1041">
            <w:pPr>
              <w:jc w:val="both"/>
              <w:cnfStyle w:val="000000100000" w:firstRow="0" w:lastRow="0" w:firstColumn="0" w:lastColumn="0" w:oddVBand="0" w:evenVBand="0" w:oddHBand="1" w:evenHBand="0" w:firstRowFirstColumn="0" w:firstRowLastColumn="0" w:lastRowFirstColumn="0" w:lastRowLastColumn="0"/>
            </w:pPr>
            <w:r>
              <w:t>Trên trang xem bài học ở phần xem khóa học,giáo viên chọn button thêm bài học.</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Pr="00271111" w:rsidRDefault="00F453BA" w:rsidP="00F453BA">
            <w:pPr>
              <w:rPr>
                <w:lang w:val="vi-VN"/>
              </w:rPr>
            </w:pPr>
            <w:r w:rsidRPr="00271111">
              <w:rPr>
                <w:lang w:val="vi-VN"/>
              </w:rPr>
              <w:t>Assumptions/</w:t>
            </w:r>
          </w:p>
          <w:p w:rsidR="00F453BA" w:rsidRDefault="00F453BA" w:rsidP="00F453BA">
            <w:r w:rsidRPr="00271111">
              <w:rPr>
                <w:lang w:val="vi-VN"/>
              </w:rPr>
              <w:t>pre-condition</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w:t>
            </w:r>
            <w:r w:rsidR="00EB1041">
              <w:t>ng.</w:t>
            </w:r>
          </w:p>
          <w:p w:rsidR="00EB1041" w:rsidRDefault="00EB1041" w:rsidP="00F453BA">
            <w:pPr>
              <w:jc w:val="both"/>
              <w:cnfStyle w:val="000000000000" w:firstRow="0" w:lastRow="0" w:firstColumn="0" w:lastColumn="0" w:oddVBand="0" w:evenVBand="0" w:oddHBand="0" w:evenHBand="0" w:firstRowFirstColumn="0" w:firstRowLastColumn="0" w:lastRowFirstColumn="0" w:lastRowLastColumn="0"/>
            </w:pPr>
            <w:r>
              <w:t>Tồn tại một khóa học.</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Steps</w:t>
            </w:r>
          </w:p>
        </w:tc>
        <w:tc>
          <w:tcPr>
            <w:tcW w:w="7507" w:type="dxa"/>
          </w:tcPr>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 xml:space="preserve">Giáo viên chọn </w:t>
            </w:r>
            <w:r w:rsidR="004B1F2D">
              <w:t>button thêm bài học, trên trang quản lý của mình.</w:t>
            </w:r>
          </w:p>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w:t>
            </w:r>
            <w:r w:rsidR="004B1F2D">
              <w:t>ị form thêm bài học.</w:t>
            </w:r>
          </w:p>
          <w:p w:rsidR="004B1F2D" w:rsidRDefault="004B1F2D"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nhập nội dung bài học mới vào form, rồi nhấn submit thêm bài học mới.</w:t>
            </w:r>
          </w:p>
          <w:p w:rsidR="00F453BA" w:rsidRDefault="004B1F2D"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thêm bài học mới vào khóa học trong database rồi hiển thị thông báo kết quả thêm khóa học.</w:t>
            </w:r>
            <w:r w:rsidR="00F453BA">
              <w:t>.</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Non-functional</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None</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Pr>
                <w:lang w:val="en-GB"/>
              </w:rPr>
              <w:t>I</w:t>
            </w:r>
            <w:r w:rsidRPr="00271111">
              <w:rPr>
                <w:lang w:val="vi-VN"/>
              </w:rPr>
              <w:t>ssues</w:t>
            </w:r>
          </w:p>
        </w:tc>
        <w:tc>
          <w:tcPr>
            <w:tcW w:w="7507" w:type="dxa"/>
          </w:tcPr>
          <w:p w:rsidR="00F453BA" w:rsidRDefault="00F453BA" w:rsidP="004B1F2D">
            <w:pPr>
              <w:jc w:val="both"/>
              <w:cnfStyle w:val="000000100000" w:firstRow="0" w:lastRow="0" w:firstColumn="0" w:lastColumn="0" w:oddVBand="0" w:evenVBand="0" w:oddHBand="1" w:evenHBand="0" w:firstRowFirstColumn="0" w:firstRowLastColumn="0" w:lastRowFirstColumn="0" w:lastRowLastColumn="0"/>
            </w:pPr>
            <w:r>
              <w:t xml:space="preserve">Giáo viên có thể </w:t>
            </w:r>
            <w:r w:rsidR="004B1F2D">
              <w:t>thêm bài học mới</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Exceptions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Short</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Always</w:t>
            </w:r>
          </w:p>
        </w:tc>
      </w:tr>
    </w:tbl>
    <w:p w:rsidR="00F453BA" w:rsidRPr="00F453BA" w:rsidRDefault="00F453BA" w:rsidP="00F453BA"/>
    <w:p w:rsidR="00141DFC" w:rsidRDefault="00141DFC" w:rsidP="00141DFC">
      <w:pPr>
        <w:pStyle w:val="Heading2"/>
        <w:numPr>
          <w:ilvl w:val="0"/>
          <w:numId w:val="14"/>
        </w:numPr>
      </w:pPr>
      <w:r>
        <w:t>Delete Lesson.</w:t>
      </w:r>
    </w:p>
    <w:tbl>
      <w:tblPr>
        <w:tblStyle w:val="PlainTable3"/>
        <w:tblW w:w="0" w:type="auto"/>
        <w:tblLook w:val="04A0" w:firstRow="1" w:lastRow="0" w:firstColumn="1" w:lastColumn="0" w:noHBand="0" w:noVBand="1"/>
      </w:tblPr>
      <w:tblGrid>
        <w:gridCol w:w="1843"/>
        <w:gridCol w:w="7507"/>
      </w:tblGrid>
      <w:tr w:rsidR="00F453BA"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453BA" w:rsidRDefault="00F453BA" w:rsidP="00F453BA">
            <w:pPr>
              <w:jc w:val="center"/>
            </w:pPr>
            <w:r w:rsidRPr="00271111">
              <w:t>USER CASE</w:t>
            </w:r>
          </w:p>
        </w:tc>
        <w:tc>
          <w:tcPr>
            <w:tcW w:w="7507" w:type="dxa"/>
          </w:tcPr>
          <w:p w:rsidR="00F453BA" w:rsidRDefault="00F453BA" w:rsidP="00F453BA">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sidR="004B1F2D">
              <w:rPr>
                <w:lang w:val="en-GB"/>
              </w:rPr>
              <w:t>Xóa</w:t>
            </w:r>
            <w:r>
              <w:rPr>
                <w:lang w:val="en-GB"/>
              </w:rPr>
              <w:t xml:space="preserve"> khóa học </w:t>
            </w:r>
            <w:r w:rsidR="004B1F2D">
              <w:rPr>
                <w:lang w:val="vi-VN"/>
              </w:rPr>
              <w:t>; ID=7</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Actors</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Teachers.</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Decriptions</w:t>
            </w:r>
          </w:p>
        </w:tc>
        <w:tc>
          <w:tcPr>
            <w:tcW w:w="7507" w:type="dxa"/>
          </w:tcPr>
          <w:p w:rsidR="00F453BA" w:rsidRDefault="00F453BA" w:rsidP="00C7234A">
            <w:pPr>
              <w:jc w:val="both"/>
              <w:cnfStyle w:val="000000000000" w:firstRow="0" w:lastRow="0" w:firstColumn="0" w:lastColumn="0" w:oddVBand="0" w:evenVBand="0" w:oddHBand="0" w:evenHBand="0" w:firstRowFirstColumn="0" w:firstRowLastColumn="0" w:lastRowFirstColumn="0" w:lastRowLastColumn="0"/>
            </w:pPr>
            <w:r>
              <w:t xml:space="preserve">Giáo viên </w:t>
            </w:r>
            <w:r w:rsidR="00C7234A">
              <w:t>xóa bài học khỏi một khóa học nào đó do mình quản lý.</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Event</w:t>
            </w:r>
          </w:p>
        </w:tc>
        <w:tc>
          <w:tcPr>
            <w:tcW w:w="7507" w:type="dxa"/>
          </w:tcPr>
          <w:p w:rsidR="00F453BA" w:rsidRDefault="00F453BA" w:rsidP="00C7234A">
            <w:pPr>
              <w:jc w:val="both"/>
              <w:cnfStyle w:val="000000100000" w:firstRow="0" w:lastRow="0" w:firstColumn="0" w:lastColumn="0" w:oddVBand="0" w:evenVBand="0" w:oddHBand="1" w:evenHBand="0" w:firstRowFirstColumn="0" w:firstRowLastColumn="0" w:lastRowFirstColumn="0" w:lastRowLastColumn="0"/>
            </w:pPr>
            <w:r>
              <w:t xml:space="preserve">Giáo viên </w:t>
            </w:r>
            <w:r w:rsidR="00C7234A">
              <w:t>chọ</w:t>
            </w:r>
            <w:r w:rsidR="00F953FA">
              <w:t>n xóa bài học tương úng bu</w:t>
            </w:r>
            <w:r w:rsidR="00C7234A">
              <w:t xml:space="preserve">tton </w:t>
            </w:r>
            <w:r w:rsidR="00F953FA">
              <w:t>xóa bài học</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Pr="00271111" w:rsidRDefault="00F453BA" w:rsidP="00F453BA">
            <w:pPr>
              <w:rPr>
                <w:lang w:val="vi-VN"/>
              </w:rPr>
            </w:pPr>
            <w:r w:rsidRPr="00271111">
              <w:rPr>
                <w:lang w:val="vi-VN"/>
              </w:rPr>
              <w:t>Assumptions/</w:t>
            </w:r>
          </w:p>
          <w:p w:rsidR="00F453BA" w:rsidRDefault="00F453BA" w:rsidP="00F453BA">
            <w:r w:rsidRPr="00271111">
              <w:rPr>
                <w:lang w:val="vi-VN"/>
              </w:rPr>
              <w:t>pre-condition</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p w:rsidR="00F953FA" w:rsidRDefault="00F953FA" w:rsidP="00F453BA">
            <w:pPr>
              <w:jc w:val="both"/>
              <w:cnfStyle w:val="000000000000" w:firstRow="0" w:lastRow="0" w:firstColumn="0" w:lastColumn="0" w:oddVBand="0" w:evenVBand="0" w:oddHBand="0" w:evenHBand="0" w:firstRowFirstColumn="0" w:firstRowLastColumn="0" w:lastRowFirstColumn="0" w:lastRowLastColumn="0"/>
            </w:pPr>
            <w:r>
              <w:t>Tồn tại bài học mà giáo viên muốn xóa.</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Steps</w:t>
            </w:r>
          </w:p>
        </w:tc>
        <w:tc>
          <w:tcPr>
            <w:tcW w:w="7507" w:type="dxa"/>
          </w:tcPr>
          <w:p w:rsidR="00F453BA" w:rsidRDefault="00F953F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Trên trang quản lý, giáo viên chọn button xóa tương ứng với bài học mình muốn xóa.</w:t>
            </w:r>
          </w:p>
          <w:p w:rsidR="00F453BA" w:rsidRDefault="00F453BA" w:rsidP="00F953F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 xml:space="preserve">Hệ thống </w:t>
            </w:r>
            <w:r w:rsidR="00F953FA">
              <w:t>xóa bài học và phản hồi cho người dùng biết.</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Non-functional</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None</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Pr>
                <w:lang w:val="en-GB"/>
              </w:rPr>
              <w:t>I</w:t>
            </w:r>
            <w:r w:rsidRPr="00271111">
              <w:rPr>
                <w:lang w:val="vi-VN"/>
              </w:rPr>
              <w:t>ssues</w:t>
            </w:r>
          </w:p>
        </w:tc>
        <w:tc>
          <w:tcPr>
            <w:tcW w:w="7507" w:type="dxa"/>
          </w:tcPr>
          <w:p w:rsidR="00F453BA" w:rsidRDefault="00F453BA" w:rsidP="00546FF9">
            <w:pPr>
              <w:jc w:val="both"/>
              <w:cnfStyle w:val="000000100000" w:firstRow="0" w:lastRow="0" w:firstColumn="0" w:lastColumn="0" w:oddVBand="0" w:evenVBand="0" w:oddHBand="1" w:evenHBand="0" w:firstRowFirstColumn="0" w:firstRowLastColumn="0" w:lastRowFirstColumn="0" w:lastRowLastColumn="0"/>
            </w:pPr>
            <w:r>
              <w:t xml:space="preserve">Giáo viên có thể </w:t>
            </w:r>
            <w:r w:rsidR="00546FF9">
              <w:t>xóa bài học do mình tạo ra.</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Exceptions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lastRenderedPageBreak/>
              <w:t>Short</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Always</w:t>
            </w:r>
          </w:p>
        </w:tc>
      </w:tr>
    </w:tbl>
    <w:p w:rsidR="00F453BA" w:rsidRPr="00F453BA" w:rsidRDefault="00F453BA" w:rsidP="00F453BA"/>
    <w:p w:rsidR="00141DFC" w:rsidRDefault="00141DFC" w:rsidP="00141DFC">
      <w:pPr>
        <w:pStyle w:val="Heading2"/>
        <w:numPr>
          <w:ilvl w:val="0"/>
          <w:numId w:val="14"/>
        </w:numPr>
      </w:pPr>
      <w:r>
        <w:t>Update Lesson</w:t>
      </w:r>
    </w:p>
    <w:tbl>
      <w:tblPr>
        <w:tblStyle w:val="PlainTable3"/>
        <w:tblW w:w="0" w:type="auto"/>
        <w:tblLook w:val="04A0" w:firstRow="1" w:lastRow="0" w:firstColumn="1" w:lastColumn="0" w:noHBand="0" w:noVBand="1"/>
      </w:tblPr>
      <w:tblGrid>
        <w:gridCol w:w="1843"/>
        <w:gridCol w:w="7507"/>
      </w:tblGrid>
      <w:tr w:rsidR="00F453BA" w:rsidTr="00F4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453BA" w:rsidRDefault="00F453BA" w:rsidP="00F453BA">
            <w:pPr>
              <w:jc w:val="center"/>
            </w:pPr>
            <w:r w:rsidRPr="00271111">
              <w:t>USER CASE</w:t>
            </w:r>
          </w:p>
        </w:tc>
        <w:tc>
          <w:tcPr>
            <w:tcW w:w="7507" w:type="dxa"/>
          </w:tcPr>
          <w:p w:rsidR="00F453BA" w:rsidRDefault="00F453BA" w:rsidP="00F453BA">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sidR="006E6449">
              <w:rPr>
                <w:lang w:val="en-GB"/>
              </w:rPr>
              <w:t>Chỉnh sửa bài học</w:t>
            </w:r>
            <w:r>
              <w:rPr>
                <w:lang w:val="en-GB"/>
              </w:rPr>
              <w:t xml:space="preserve"> </w:t>
            </w:r>
            <w:r w:rsidR="006E6449">
              <w:rPr>
                <w:lang w:val="vi-VN"/>
              </w:rPr>
              <w:t>; ID=8</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Actors</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Teachers.</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Decriptions</w:t>
            </w:r>
          </w:p>
        </w:tc>
        <w:tc>
          <w:tcPr>
            <w:tcW w:w="7507" w:type="dxa"/>
          </w:tcPr>
          <w:p w:rsidR="00F453BA" w:rsidRDefault="00F453BA" w:rsidP="00D70FAA">
            <w:pPr>
              <w:jc w:val="both"/>
              <w:cnfStyle w:val="000000000000" w:firstRow="0" w:lastRow="0" w:firstColumn="0" w:lastColumn="0" w:oddVBand="0" w:evenVBand="0" w:oddHBand="0" w:evenHBand="0" w:firstRowFirstColumn="0" w:firstRowLastColumn="0" w:lastRowFirstColumn="0" w:lastRowLastColumn="0"/>
            </w:pPr>
            <w:r>
              <w:t xml:space="preserve">Giáo viên có quyền quản lý </w:t>
            </w:r>
            <w:r w:rsidR="00D70FAA">
              <w:t>chỉnh sửa nội dung bài học.</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Event</w:t>
            </w:r>
          </w:p>
        </w:tc>
        <w:tc>
          <w:tcPr>
            <w:tcW w:w="7507" w:type="dxa"/>
          </w:tcPr>
          <w:p w:rsidR="00F453BA" w:rsidRDefault="00F453BA" w:rsidP="00D70FAA">
            <w:pPr>
              <w:jc w:val="both"/>
              <w:cnfStyle w:val="000000100000" w:firstRow="0" w:lastRow="0" w:firstColumn="0" w:lastColumn="0" w:oddVBand="0" w:evenVBand="0" w:oddHBand="1" w:evenHBand="0" w:firstRowFirstColumn="0" w:firstRowLastColumn="0" w:lastRowFirstColumn="0" w:lastRowLastColumn="0"/>
            </w:pPr>
            <w:r>
              <w:t xml:space="preserve">Giáo viên </w:t>
            </w:r>
            <w:r w:rsidR="00D70FAA">
              <w:t>chọn button sửa bài học tương ứng với bài học mình muốn sửa.</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Pr="00271111" w:rsidRDefault="00F453BA" w:rsidP="00F453BA">
            <w:pPr>
              <w:rPr>
                <w:lang w:val="vi-VN"/>
              </w:rPr>
            </w:pPr>
            <w:r w:rsidRPr="00271111">
              <w:rPr>
                <w:lang w:val="vi-VN"/>
              </w:rPr>
              <w:t>Assumptions/</w:t>
            </w:r>
          </w:p>
          <w:p w:rsidR="00F453BA" w:rsidRDefault="00F453BA" w:rsidP="00F453BA">
            <w:r w:rsidRPr="00271111">
              <w:rPr>
                <w:lang w:val="vi-VN"/>
              </w:rPr>
              <w:t>pre-condition</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Steps</w:t>
            </w:r>
          </w:p>
        </w:tc>
        <w:tc>
          <w:tcPr>
            <w:tcW w:w="7507" w:type="dxa"/>
          </w:tcPr>
          <w:p w:rsidR="00F453BA" w:rsidRDefault="00D70FA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Trên trang quản lý, giáo viên chọn button sửa bài học tương ứng với bài học mình muốn sửa.</w:t>
            </w:r>
          </w:p>
          <w:p w:rsidR="00F453BA" w:rsidRDefault="00F453B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 xml:space="preserve">Hệ thống </w:t>
            </w:r>
            <w:r w:rsidR="00D70FAA">
              <w:t>hiển thị form chỉnh sửa, cập nhật nội dung bài học</w:t>
            </w:r>
          </w:p>
          <w:p w:rsidR="00F453BA" w:rsidRDefault="00D70FA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cập nhật nôi dung bài học vào form, rồi nhấn submit.</w:t>
            </w:r>
          </w:p>
          <w:p w:rsidR="00D70FAA" w:rsidRDefault="00D70FAA" w:rsidP="00F453BA">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cập nhật bài học rồi đến hiển thị thông báo đên người dùng</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sidRPr="00271111">
              <w:rPr>
                <w:lang w:val="vi-VN"/>
              </w:rPr>
              <w:t>Non-functional</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r>
              <w:t>None</w:t>
            </w: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rPr>
                <w:lang w:val="en-GB"/>
              </w:rPr>
              <w:t>I</w:t>
            </w:r>
            <w:r w:rsidRPr="00271111">
              <w:rPr>
                <w:lang w:val="vi-VN"/>
              </w:rPr>
              <w:t>ssues</w:t>
            </w:r>
          </w:p>
        </w:tc>
        <w:tc>
          <w:tcPr>
            <w:tcW w:w="7507" w:type="dxa"/>
          </w:tcPr>
          <w:p w:rsidR="00F453BA" w:rsidRDefault="00F453BA" w:rsidP="00D70FAA">
            <w:pPr>
              <w:jc w:val="both"/>
              <w:cnfStyle w:val="000000100000" w:firstRow="0" w:lastRow="0" w:firstColumn="0" w:lastColumn="0" w:oddVBand="0" w:evenVBand="0" w:oddHBand="1" w:evenHBand="0" w:firstRowFirstColumn="0" w:firstRowLastColumn="0" w:lastRowFirstColumn="0" w:lastRowLastColumn="0"/>
            </w:pPr>
            <w:r>
              <w:t xml:space="preserve">Giáo viên có thể </w:t>
            </w:r>
            <w:r w:rsidR="00D70FAA">
              <w:t>chỉnh sửa và cập nhât nội dung bài học, mà đã tạo ra trước đó.</w:t>
            </w:r>
          </w:p>
        </w:tc>
      </w:tr>
      <w:tr w:rsidR="00F453BA" w:rsidTr="00F453BA">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Exceptions</w:t>
            </w:r>
          </w:p>
        </w:tc>
        <w:tc>
          <w:tcPr>
            <w:tcW w:w="7507" w:type="dxa"/>
          </w:tcPr>
          <w:p w:rsidR="00F453BA" w:rsidRDefault="00F453BA" w:rsidP="00F453BA">
            <w:pPr>
              <w:jc w:val="both"/>
              <w:cnfStyle w:val="000000000000" w:firstRow="0" w:lastRow="0" w:firstColumn="0" w:lastColumn="0" w:oddVBand="0" w:evenVBand="0" w:oddHBand="0" w:evenHBand="0" w:firstRowFirstColumn="0" w:firstRowLastColumn="0" w:lastRowFirstColumn="0" w:lastRowLastColumn="0"/>
            </w:pPr>
          </w:p>
        </w:tc>
      </w:tr>
      <w:tr w:rsidR="00F453BA" w:rsidTr="00F4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53BA" w:rsidRDefault="00F453BA" w:rsidP="00F453BA">
            <w:r>
              <w:t>Short</w:t>
            </w:r>
          </w:p>
        </w:tc>
        <w:tc>
          <w:tcPr>
            <w:tcW w:w="7507" w:type="dxa"/>
          </w:tcPr>
          <w:p w:rsidR="00F453BA" w:rsidRDefault="00F453BA" w:rsidP="00F453BA">
            <w:pPr>
              <w:jc w:val="both"/>
              <w:cnfStyle w:val="000000100000" w:firstRow="0" w:lastRow="0" w:firstColumn="0" w:lastColumn="0" w:oddVBand="0" w:evenVBand="0" w:oddHBand="1" w:evenHBand="0" w:firstRowFirstColumn="0" w:firstRowLastColumn="0" w:lastRowFirstColumn="0" w:lastRowLastColumn="0"/>
            </w:pPr>
            <w:r>
              <w:t>Always</w:t>
            </w:r>
          </w:p>
        </w:tc>
      </w:tr>
    </w:tbl>
    <w:p w:rsidR="00F453BA" w:rsidRPr="00F453BA" w:rsidRDefault="00F453BA" w:rsidP="00F453BA"/>
    <w:p w:rsidR="00D7675D" w:rsidRDefault="00D7675D" w:rsidP="00D7675D">
      <w:pPr>
        <w:pStyle w:val="Heading1"/>
        <w:rPr>
          <w:lang w:val="en-GB"/>
        </w:rPr>
      </w:pPr>
      <w:r>
        <w:rPr>
          <w:lang w:val="en-GB"/>
        </w:rPr>
        <w:lastRenderedPageBreak/>
        <w:t>Analyse functions for Admin</w:t>
      </w:r>
    </w:p>
    <w:p w:rsidR="00D7675D" w:rsidRPr="00D7675D" w:rsidRDefault="00D7675D" w:rsidP="00D7675D">
      <w:pPr>
        <w:rPr>
          <w:lang w:val="en-GB"/>
        </w:rPr>
      </w:pPr>
      <w:r>
        <w:rPr>
          <w:noProof/>
          <w:lang w:val="vi-VN" w:eastAsia="vi-VN"/>
        </w:rPr>
        <w:drawing>
          <wp:inline distT="0" distB="0" distL="0" distR="0" wp14:anchorId="1B3CBB00" wp14:editId="7FFC421D">
            <wp:extent cx="5600000" cy="5333333"/>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000" cy="5333333"/>
                    </a:xfrm>
                    <a:prstGeom prst="rect">
                      <a:avLst/>
                    </a:prstGeom>
                  </pic:spPr>
                </pic:pic>
              </a:graphicData>
            </a:graphic>
          </wp:inline>
        </w:drawing>
      </w:r>
    </w:p>
    <w:p w:rsidR="00D7675D" w:rsidRDefault="00021A68" w:rsidP="00D7675D">
      <w:pPr>
        <w:pStyle w:val="Heading2"/>
        <w:numPr>
          <w:ilvl w:val="0"/>
          <w:numId w:val="15"/>
        </w:numPr>
      </w:pPr>
      <w:r>
        <w:t>Managers Teachers</w:t>
      </w:r>
      <w:r w:rsidR="00D7675D">
        <w:t>.</w:t>
      </w:r>
    </w:p>
    <w:tbl>
      <w:tblPr>
        <w:tblStyle w:val="PlainTable3"/>
        <w:tblW w:w="0" w:type="auto"/>
        <w:tblLook w:val="04A0" w:firstRow="1" w:lastRow="0" w:firstColumn="1" w:lastColumn="0" w:noHBand="0" w:noVBand="1"/>
      </w:tblPr>
      <w:tblGrid>
        <w:gridCol w:w="1843"/>
        <w:gridCol w:w="7507"/>
      </w:tblGrid>
      <w:tr w:rsidR="00D7675D" w:rsidTr="000440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D7675D" w:rsidRDefault="00D7675D" w:rsidP="0004401D">
            <w:pPr>
              <w:jc w:val="center"/>
            </w:pPr>
            <w:r w:rsidRPr="00271111">
              <w:t>USER CASE</w:t>
            </w:r>
          </w:p>
        </w:tc>
        <w:tc>
          <w:tcPr>
            <w:tcW w:w="7507" w:type="dxa"/>
          </w:tcPr>
          <w:p w:rsidR="00D7675D" w:rsidRDefault="00D7675D" w:rsidP="00021A68">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Pr>
                <w:lang w:val="en-GB"/>
              </w:rPr>
              <w:t>Quản lý</w:t>
            </w:r>
            <w:r w:rsidR="00021A68">
              <w:rPr>
                <w:lang w:val="en-GB"/>
              </w:rPr>
              <w:t xml:space="preserve"> giáo viên </w:t>
            </w:r>
            <w:r>
              <w:rPr>
                <w:lang w:val="vi-VN"/>
              </w:rPr>
              <w:t>; ID=1</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Actors</w:t>
            </w:r>
          </w:p>
        </w:tc>
        <w:tc>
          <w:tcPr>
            <w:tcW w:w="7507" w:type="dxa"/>
          </w:tcPr>
          <w:p w:rsidR="00D7675D" w:rsidRDefault="00021A68" w:rsidP="0004401D">
            <w:pPr>
              <w:jc w:val="both"/>
              <w:cnfStyle w:val="000000100000" w:firstRow="0" w:lastRow="0" w:firstColumn="0" w:lastColumn="0" w:oddVBand="0" w:evenVBand="0" w:oddHBand="1" w:evenHBand="0" w:firstRowFirstColumn="0" w:firstRowLastColumn="0" w:lastRowFirstColumn="0" w:lastRowLastColumn="0"/>
            </w:pPr>
            <w:r>
              <w:t>Admin</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Decriptions</w:t>
            </w:r>
          </w:p>
        </w:tc>
        <w:tc>
          <w:tcPr>
            <w:tcW w:w="7507" w:type="dxa"/>
          </w:tcPr>
          <w:p w:rsidR="00D7675D" w:rsidRDefault="00640552" w:rsidP="0004401D">
            <w:pPr>
              <w:jc w:val="both"/>
              <w:cnfStyle w:val="000000000000" w:firstRow="0" w:lastRow="0" w:firstColumn="0" w:lastColumn="0" w:oddVBand="0" w:evenVBand="0" w:oddHBand="0" w:evenHBand="0" w:firstRowFirstColumn="0" w:firstRowLastColumn="0" w:lastRowFirstColumn="0" w:lastRowLastColumn="0"/>
            </w:pPr>
            <w:r>
              <w:t>Admin quản lý các giáo viên trong hệ thống.</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Event</w:t>
            </w:r>
          </w:p>
        </w:tc>
        <w:tc>
          <w:tcPr>
            <w:tcW w:w="7507" w:type="dxa"/>
          </w:tcPr>
          <w:p w:rsidR="00D7675D" w:rsidRDefault="00640552" w:rsidP="0004401D">
            <w:pPr>
              <w:jc w:val="both"/>
              <w:cnfStyle w:val="000000100000" w:firstRow="0" w:lastRow="0" w:firstColumn="0" w:lastColumn="0" w:oddVBand="0" w:evenVBand="0" w:oddHBand="1" w:evenHBand="0" w:firstRowFirstColumn="0" w:firstRowLastColumn="0" w:lastRowFirstColumn="0" w:lastRowLastColumn="0"/>
            </w:pPr>
            <w:r>
              <w:t>Admin chọn chức năng quản lý giáo viên.</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Pr="00271111" w:rsidRDefault="00D7675D" w:rsidP="0004401D">
            <w:pPr>
              <w:rPr>
                <w:lang w:val="vi-VN"/>
              </w:rPr>
            </w:pPr>
            <w:r w:rsidRPr="00271111">
              <w:rPr>
                <w:lang w:val="vi-VN"/>
              </w:rPr>
              <w:t>Assumptions/</w:t>
            </w:r>
          </w:p>
          <w:p w:rsidR="00D7675D" w:rsidRDefault="00D7675D" w:rsidP="0004401D">
            <w:r w:rsidRPr="00271111">
              <w:rPr>
                <w:lang w:val="vi-VN"/>
              </w:rPr>
              <w:t>pre-condition</w:t>
            </w:r>
          </w:p>
        </w:tc>
        <w:tc>
          <w:tcPr>
            <w:tcW w:w="7507" w:type="dxa"/>
          </w:tcPr>
          <w:p w:rsidR="00D7675D" w:rsidRDefault="00640552" w:rsidP="0004401D">
            <w:pPr>
              <w:jc w:val="both"/>
              <w:cnfStyle w:val="000000000000" w:firstRow="0" w:lastRow="0" w:firstColumn="0" w:lastColumn="0" w:oddVBand="0" w:evenVBand="0" w:oddHBand="0" w:evenHBand="0" w:firstRowFirstColumn="0" w:firstRowLastColumn="0" w:lastRowFirstColumn="0" w:lastRowLastColumn="0"/>
            </w:pPr>
            <w:r>
              <w:t>Admin đăng nhập hợp lệ vào hệ thống.</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Steps</w:t>
            </w:r>
          </w:p>
        </w:tc>
        <w:tc>
          <w:tcPr>
            <w:tcW w:w="7507" w:type="dxa"/>
          </w:tcPr>
          <w:p w:rsidR="00D7675D" w:rsidRDefault="00640552"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Admin chọn chức năng quản lý giáo viên</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thị danh sách các khóa học do giáo viên đó tạo ra</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có thể sử dụng các template, kịch bản sử dụng xem như khóa học, thêm khóa học, xóa khóa học, sửa thông tin khóa học..</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Non-functional</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None</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Pr>
                <w:lang w:val="en-GB"/>
              </w:rPr>
              <w:t>I</w:t>
            </w:r>
            <w:r w:rsidRPr="00271111">
              <w:rPr>
                <w:lang w:val="vi-VN"/>
              </w:rPr>
              <w:t>ssues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có thể quản lý khóa học do mình tạo ra.</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Exceptions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Short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Always</w:t>
            </w:r>
          </w:p>
        </w:tc>
      </w:tr>
    </w:tbl>
    <w:p w:rsidR="00D7675D" w:rsidRPr="00141DFC" w:rsidRDefault="00D7675D" w:rsidP="00D7675D"/>
    <w:p w:rsidR="00D7675D" w:rsidRDefault="00D7675D" w:rsidP="00D7675D">
      <w:pPr>
        <w:pStyle w:val="Heading2"/>
        <w:numPr>
          <w:ilvl w:val="0"/>
          <w:numId w:val="15"/>
        </w:numPr>
      </w:pPr>
      <w:r>
        <w:t>Add Course.</w:t>
      </w:r>
    </w:p>
    <w:tbl>
      <w:tblPr>
        <w:tblStyle w:val="PlainTable3"/>
        <w:tblW w:w="0" w:type="auto"/>
        <w:tblLook w:val="04A0" w:firstRow="1" w:lastRow="0" w:firstColumn="1" w:lastColumn="0" w:noHBand="0" w:noVBand="1"/>
      </w:tblPr>
      <w:tblGrid>
        <w:gridCol w:w="1843"/>
        <w:gridCol w:w="7507"/>
      </w:tblGrid>
      <w:tr w:rsidR="00D7675D" w:rsidTr="000440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D7675D" w:rsidRDefault="00D7675D" w:rsidP="0004401D">
            <w:pPr>
              <w:jc w:val="center"/>
            </w:pPr>
            <w:r w:rsidRPr="00271111">
              <w:t>USER CASE</w:t>
            </w:r>
          </w:p>
        </w:tc>
        <w:tc>
          <w:tcPr>
            <w:tcW w:w="7507" w:type="dxa"/>
          </w:tcPr>
          <w:p w:rsidR="00D7675D" w:rsidRDefault="00D7675D" w:rsidP="0004401D">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Pr>
                <w:lang w:val="en-GB"/>
              </w:rPr>
              <w:t xml:space="preserve">thêm khóa học </w:t>
            </w:r>
            <w:r>
              <w:rPr>
                <w:lang w:val="vi-VN"/>
              </w:rPr>
              <w:t>; ID=2</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Actors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Teachers.</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Decriptions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thêm khóa học mới.</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Event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rsidRPr="00F453BA">
              <w:rPr>
                <w:lang w:val="vi-VN"/>
              </w:rPr>
              <w:t>Giáo viên chọn button chứa đường dẫn đến trang</w:t>
            </w:r>
            <w:r>
              <w:rPr>
                <w:lang w:val="en-GB"/>
              </w:rPr>
              <w:t xml:space="preserve"> </w:t>
            </w:r>
            <w:r w:rsidRPr="00F453BA">
              <w:rPr>
                <w:lang w:val="vi-VN"/>
              </w:rPr>
              <w:t>thêm khóa học mới.</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Pr="00271111" w:rsidRDefault="00D7675D" w:rsidP="0004401D">
            <w:pPr>
              <w:rPr>
                <w:lang w:val="vi-VN"/>
              </w:rPr>
            </w:pPr>
            <w:r w:rsidRPr="00271111">
              <w:rPr>
                <w:lang w:val="vi-VN"/>
              </w:rPr>
              <w:t>Assumptions/</w:t>
            </w:r>
          </w:p>
          <w:p w:rsidR="00D7675D" w:rsidRDefault="00D7675D" w:rsidP="0004401D">
            <w:r w:rsidRPr="00271111">
              <w:rPr>
                <w:lang w:val="vi-VN"/>
              </w:rPr>
              <w:t>pre-condition</w:t>
            </w:r>
          </w:p>
        </w:tc>
        <w:tc>
          <w:tcPr>
            <w:tcW w:w="7507" w:type="dxa"/>
          </w:tcPr>
          <w:p w:rsidR="00D7675D" w:rsidRPr="00DD1653" w:rsidRDefault="00D7675D" w:rsidP="0004401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Giáo viên đăng nhập thành công vào hệ thống.</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Steps</w:t>
            </w:r>
          </w:p>
        </w:tc>
        <w:tc>
          <w:tcPr>
            <w:tcW w:w="7507" w:type="dxa"/>
          </w:tcPr>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chọn button thêm khóa học.</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thị trang thêm khóa học.</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nhập thông tin về khóa học mà muốn thêm  vào hệ thống.</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nhấn nút submit để gửi yêu cầu thêm khóa học mới</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kiểm tra thông tin khóa học xem có bị trùng lặp với các khóa học đã tồn tại hay không rồi phản hồ kết quả.</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Non-functional</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None</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Pr>
                <w:lang w:val="en-GB"/>
              </w:rPr>
              <w:t>I</w:t>
            </w:r>
            <w:r w:rsidRPr="00271111">
              <w:rPr>
                <w:lang w:val="vi-VN"/>
              </w:rPr>
              <w:t>ssues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Khóa học mới được thêm vào hệ thống.</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Exceptions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Short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Always</w:t>
            </w:r>
          </w:p>
        </w:tc>
      </w:tr>
    </w:tbl>
    <w:p w:rsidR="00D7675D" w:rsidRPr="00F453BA" w:rsidRDefault="00D7675D" w:rsidP="00D7675D"/>
    <w:p w:rsidR="00D7675D" w:rsidRDefault="00D7675D" w:rsidP="00D7675D">
      <w:pPr>
        <w:pStyle w:val="Heading2"/>
        <w:numPr>
          <w:ilvl w:val="0"/>
          <w:numId w:val="15"/>
        </w:numPr>
      </w:pPr>
      <w:r>
        <w:t>Delete Course.</w:t>
      </w:r>
    </w:p>
    <w:tbl>
      <w:tblPr>
        <w:tblStyle w:val="PlainTable3"/>
        <w:tblW w:w="0" w:type="auto"/>
        <w:tblLook w:val="04A0" w:firstRow="1" w:lastRow="0" w:firstColumn="1" w:lastColumn="0" w:noHBand="0" w:noVBand="1"/>
      </w:tblPr>
      <w:tblGrid>
        <w:gridCol w:w="1843"/>
        <w:gridCol w:w="7507"/>
      </w:tblGrid>
      <w:tr w:rsidR="00D7675D" w:rsidTr="000440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D7675D" w:rsidRDefault="00D7675D" w:rsidP="0004401D">
            <w:pPr>
              <w:jc w:val="center"/>
            </w:pPr>
            <w:r w:rsidRPr="00271111">
              <w:t>USER CASE</w:t>
            </w:r>
          </w:p>
        </w:tc>
        <w:tc>
          <w:tcPr>
            <w:tcW w:w="7507" w:type="dxa"/>
          </w:tcPr>
          <w:p w:rsidR="00D7675D" w:rsidRDefault="00D7675D" w:rsidP="0004401D">
            <w:pPr>
              <w:jc w:val="both"/>
              <w:cnfStyle w:val="100000000000" w:firstRow="1" w:lastRow="0" w:firstColumn="0" w:lastColumn="0" w:oddVBand="0" w:evenVBand="0" w:oddHBand="0" w:evenHBand="0" w:firstRowFirstColumn="0" w:firstRowLastColumn="0" w:lastRowFirstColumn="0" w:lastRowLastColumn="0"/>
            </w:pPr>
            <w:r>
              <w:rPr>
                <w:lang w:val="vi-VN"/>
              </w:rPr>
              <w:t>Name: xóa</w:t>
            </w:r>
            <w:r>
              <w:rPr>
                <w:lang w:val="en-GB"/>
              </w:rPr>
              <w:t xml:space="preserve"> khóa học </w:t>
            </w:r>
            <w:r>
              <w:rPr>
                <w:lang w:val="vi-VN"/>
              </w:rPr>
              <w:t>; ID=3</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Actors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Teachers.</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Decriptions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có quyền xóa các khóa hoc do mình tạo ra.</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Event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chọn chức năng button xóa khóa học bên cạch khóa học trong trang quản lý khóa học.</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Pr="00271111" w:rsidRDefault="00D7675D" w:rsidP="0004401D">
            <w:pPr>
              <w:rPr>
                <w:lang w:val="vi-VN"/>
              </w:rPr>
            </w:pPr>
            <w:r w:rsidRPr="00271111">
              <w:rPr>
                <w:lang w:val="vi-VN"/>
              </w:rPr>
              <w:t>Assumptions/</w:t>
            </w:r>
          </w:p>
          <w:p w:rsidR="00D7675D" w:rsidRDefault="00D7675D" w:rsidP="0004401D">
            <w:r w:rsidRPr="00271111">
              <w:rPr>
                <w:lang w:val="vi-VN"/>
              </w:rPr>
              <w:t>pre-condition</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Khóa học cần xóa, cần tồn tại.</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Steps</w:t>
            </w:r>
          </w:p>
        </w:tc>
        <w:tc>
          <w:tcPr>
            <w:tcW w:w="7507" w:type="dxa"/>
          </w:tcPr>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Trên trang quản lý khóa học giáo viên chọn button xóa khóa học tương ứng với khóa học mình muốn xóa.</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thị danh sách các khóa học do giáo viên đó tạo ra</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có thể sử dụng các template, kịch bản sử dụng xem như khóa học, thêm khóa học, xóa khóa học, sửa thông tin khóa học..</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Non-functional</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None</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Pr>
                <w:lang w:val="en-GB"/>
              </w:rPr>
              <w:t>I</w:t>
            </w:r>
            <w:r w:rsidRPr="00271111">
              <w:rPr>
                <w:lang w:val="vi-VN"/>
              </w:rPr>
              <w:t>ssues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có thể quản lý khóa học do mình tạo ra.</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Exceptions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Short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Always</w:t>
            </w:r>
          </w:p>
        </w:tc>
      </w:tr>
    </w:tbl>
    <w:p w:rsidR="00D7675D" w:rsidRPr="00F453BA" w:rsidRDefault="00D7675D" w:rsidP="00D7675D"/>
    <w:p w:rsidR="00D7675D" w:rsidRDefault="00D7675D" w:rsidP="00D7675D">
      <w:pPr>
        <w:pStyle w:val="Heading2"/>
        <w:numPr>
          <w:ilvl w:val="0"/>
          <w:numId w:val="15"/>
        </w:numPr>
      </w:pPr>
      <w:r>
        <w:t>Update Course.</w:t>
      </w:r>
    </w:p>
    <w:tbl>
      <w:tblPr>
        <w:tblStyle w:val="PlainTable3"/>
        <w:tblW w:w="0" w:type="auto"/>
        <w:tblLook w:val="04A0" w:firstRow="1" w:lastRow="0" w:firstColumn="1" w:lastColumn="0" w:noHBand="0" w:noVBand="1"/>
      </w:tblPr>
      <w:tblGrid>
        <w:gridCol w:w="1843"/>
        <w:gridCol w:w="7507"/>
      </w:tblGrid>
      <w:tr w:rsidR="00D7675D" w:rsidTr="000440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D7675D" w:rsidRDefault="00D7675D" w:rsidP="0004401D">
            <w:pPr>
              <w:jc w:val="center"/>
            </w:pPr>
            <w:r w:rsidRPr="00271111">
              <w:t>USER CASE</w:t>
            </w:r>
          </w:p>
        </w:tc>
        <w:tc>
          <w:tcPr>
            <w:tcW w:w="7507" w:type="dxa"/>
          </w:tcPr>
          <w:p w:rsidR="00D7675D" w:rsidRDefault="00D7675D" w:rsidP="0004401D">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Pr>
                <w:lang w:val="en-GB"/>
              </w:rPr>
              <w:t xml:space="preserve">Chỉnh sửa khóa học </w:t>
            </w:r>
            <w:r>
              <w:rPr>
                <w:lang w:val="vi-VN"/>
              </w:rPr>
              <w:t>; ID=4</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Actors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Teachers.</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Decriptions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có quyền chỉnh sửa thông tin khóa học do mình tạo ra</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Event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chọn button chỉnh sửa thông tin khoa học, trên trong trang quản lý khóa học.</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Pr="00271111" w:rsidRDefault="00D7675D" w:rsidP="0004401D">
            <w:pPr>
              <w:rPr>
                <w:lang w:val="vi-VN"/>
              </w:rPr>
            </w:pPr>
            <w:r w:rsidRPr="00271111">
              <w:rPr>
                <w:lang w:val="vi-VN"/>
              </w:rPr>
              <w:t>Assumptions/</w:t>
            </w:r>
          </w:p>
          <w:p w:rsidR="00D7675D" w:rsidRDefault="00D7675D" w:rsidP="0004401D">
            <w:r w:rsidRPr="00271111">
              <w:rPr>
                <w:lang w:val="vi-VN"/>
              </w:rPr>
              <w:t>pre-condition</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Khóa học chỉnh sửa cần phải tồn tại.</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Steps</w:t>
            </w:r>
          </w:p>
        </w:tc>
        <w:tc>
          <w:tcPr>
            <w:tcW w:w="7507" w:type="dxa"/>
          </w:tcPr>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Trên trang quản lý khóa học giáo viên chọn button xóa khóa học tương ứng với khóa học mình cần chỉnh sửa.</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thị ra form thông tin khóa học cũ, và các thông tin để giáo viên có thể chỉnh sửa</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chỉnh sửa thông tin khóa học, sau đó nhấn submit.</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kiểm tra xem thông tin update khóa học mới chỉnh sửa xem có hợp lệ không. Sau đó update vào DataBase.</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lastRenderedPageBreak/>
              <w:t>Non-functional</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None</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Pr>
                <w:lang w:val="en-GB"/>
              </w:rPr>
              <w:t>I</w:t>
            </w:r>
            <w:r w:rsidRPr="00271111">
              <w:rPr>
                <w:lang w:val="vi-VN"/>
              </w:rPr>
              <w:t>ssues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có thể chỉnh sửa thông tin khóa học do mình tạo ra.</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Exceptions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Short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Always</w:t>
            </w:r>
          </w:p>
        </w:tc>
      </w:tr>
    </w:tbl>
    <w:p w:rsidR="00D7675D" w:rsidRPr="00F453BA" w:rsidRDefault="00D7675D" w:rsidP="00D7675D"/>
    <w:p w:rsidR="00D7675D" w:rsidRDefault="00D7675D" w:rsidP="00D7675D">
      <w:pPr>
        <w:pStyle w:val="Heading2"/>
        <w:numPr>
          <w:ilvl w:val="0"/>
          <w:numId w:val="15"/>
        </w:numPr>
      </w:pPr>
      <w:r>
        <w:t>View Course.</w:t>
      </w:r>
    </w:p>
    <w:tbl>
      <w:tblPr>
        <w:tblStyle w:val="PlainTable3"/>
        <w:tblW w:w="0" w:type="auto"/>
        <w:tblLook w:val="04A0" w:firstRow="1" w:lastRow="0" w:firstColumn="1" w:lastColumn="0" w:noHBand="0" w:noVBand="1"/>
      </w:tblPr>
      <w:tblGrid>
        <w:gridCol w:w="1843"/>
        <w:gridCol w:w="7507"/>
      </w:tblGrid>
      <w:tr w:rsidR="00D7675D" w:rsidTr="000440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D7675D" w:rsidRDefault="00D7675D" w:rsidP="0004401D">
            <w:pPr>
              <w:jc w:val="center"/>
            </w:pPr>
            <w:r w:rsidRPr="00271111">
              <w:t>USER CASE</w:t>
            </w:r>
          </w:p>
        </w:tc>
        <w:tc>
          <w:tcPr>
            <w:tcW w:w="7507" w:type="dxa"/>
          </w:tcPr>
          <w:p w:rsidR="00D7675D" w:rsidRDefault="00D7675D" w:rsidP="0004401D">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Pr>
                <w:lang w:val="en-GB"/>
              </w:rPr>
              <w:t xml:space="preserve">xem khóa học </w:t>
            </w:r>
            <w:r>
              <w:rPr>
                <w:lang w:val="vi-VN"/>
              </w:rPr>
              <w:t>; ID=5</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Actors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Teachers.</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Decriptions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có quyền xem tất cả các khóa học của mình  tạo ra và các khóa học của người khác có trên trang web</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Event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click chuột vào đường dẫn khóa học cần xem.</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Pr="00271111" w:rsidRDefault="00D7675D" w:rsidP="0004401D">
            <w:pPr>
              <w:rPr>
                <w:lang w:val="vi-VN"/>
              </w:rPr>
            </w:pPr>
            <w:r w:rsidRPr="00271111">
              <w:rPr>
                <w:lang w:val="vi-VN"/>
              </w:rPr>
              <w:t>Assumptions/</w:t>
            </w:r>
          </w:p>
          <w:p w:rsidR="00D7675D" w:rsidRDefault="00D7675D" w:rsidP="0004401D">
            <w:r w:rsidRPr="00271111">
              <w:rPr>
                <w:lang w:val="vi-VN"/>
              </w:rPr>
              <w:t>pre-condition</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Steps</w:t>
            </w:r>
          </w:p>
        </w:tc>
        <w:tc>
          <w:tcPr>
            <w:tcW w:w="7507" w:type="dxa"/>
          </w:tcPr>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chọn khóa học muốn xem.</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thị nội dung chi tiết khóa học</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có thể sử dụng các template, kịch bản sử dụng xem như khóa học, thêm khóa học, xóa khóa học, sửa thông tin khóa học..</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Non-functional</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None</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Pr>
                <w:lang w:val="en-GB"/>
              </w:rPr>
              <w:t>I</w:t>
            </w:r>
            <w:r w:rsidRPr="00271111">
              <w:rPr>
                <w:lang w:val="vi-VN"/>
              </w:rPr>
              <w:t>ssues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có thể xem các khóa học mình mong muốn</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Exceptions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Short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Always</w:t>
            </w:r>
          </w:p>
        </w:tc>
      </w:tr>
    </w:tbl>
    <w:p w:rsidR="00D7675D" w:rsidRPr="00F453BA" w:rsidRDefault="00D7675D" w:rsidP="00D7675D"/>
    <w:p w:rsidR="00D7675D" w:rsidRDefault="00D7675D" w:rsidP="00D7675D">
      <w:pPr>
        <w:pStyle w:val="Heading2"/>
        <w:numPr>
          <w:ilvl w:val="0"/>
          <w:numId w:val="15"/>
        </w:numPr>
      </w:pPr>
      <w:r>
        <w:t>Add Lesson.</w:t>
      </w:r>
    </w:p>
    <w:tbl>
      <w:tblPr>
        <w:tblStyle w:val="PlainTable3"/>
        <w:tblW w:w="0" w:type="auto"/>
        <w:tblLook w:val="04A0" w:firstRow="1" w:lastRow="0" w:firstColumn="1" w:lastColumn="0" w:noHBand="0" w:noVBand="1"/>
      </w:tblPr>
      <w:tblGrid>
        <w:gridCol w:w="1843"/>
        <w:gridCol w:w="7507"/>
      </w:tblGrid>
      <w:tr w:rsidR="00D7675D" w:rsidTr="000440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D7675D" w:rsidRDefault="00D7675D" w:rsidP="0004401D">
            <w:pPr>
              <w:jc w:val="center"/>
            </w:pPr>
            <w:r w:rsidRPr="00271111">
              <w:t>USER CASE</w:t>
            </w:r>
          </w:p>
        </w:tc>
        <w:tc>
          <w:tcPr>
            <w:tcW w:w="7507" w:type="dxa"/>
          </w:tcPr>
          <w:p w:rsidR="00D7675D" w:rsidRDefault="00D7675D" w:rsidP="0004401D">
            <w:pPr>
              <w:jc w:val="both"/>
              <w:cnfStyle w:val="100000000000" w:firstRow="1" w:lastRow="0" w:firstColumn="0" w:lastColumn="0" w:oddVBand="0" w:evenVBand="0" w:oddHBand="0" w:evenHBand="0" w:firstRowFirstColumn="0" w:firstRowLastColumn="0" w:lastRowFirstColumn="0" w:lastRowLastColumn="0"/>
            </w:pPr>
            <w:r w:rsidRPr="00271111">
              <w:rPr>
                <w:lang w:val="vi-VN"/>
              </w:rPr>
              <w:t>Name:</w:t>
            </w:r>
            <w:r>
              <w:rPr>
                <w:lang w:val="en-GB"/>
              </w:rPr>
              <w:t xml:space="preserve"> Thêm</w:t>
            </w:r>
            <w:r w:rsidRPr="00271111">
              <w:rPr>
                <w:lang w:val="vi-VN"/>
              </w:rPr>
              <w:t xml:space="preserve"> </w:t>
            </w:r>
            <w:r>
              <w:rPr>
                <w:lang w:val="en-GB"/>
              </w:rPr>
              <w:t xml:space="preserve">khóa học </w:t>
            </w:r>
            <w:r>
              <w:rPr>
                <w:lang w:val="vi-VN"/>
              </w:rPr>
              <w:t>; ID=6</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Actors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Teachers.</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Decriptions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có quyền quản lý các khóa hoc do mình tạo ra.</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Event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Trên trang xem bài học ở phần xem khóa học,giáo viên chọn button thêm bài học.</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Pr="00271111" w:rsidRDefault="00D7675D" w:rsidP="0004401D">
            <w:pPr>
              <w:rPr>
                <w:lang w:val="vi-VN"/>
              </w:rPr>
            </w:pPr>
            <w:r w:rsidRPr="00271111">
              <w:rPr>
                <w:lang w:val="vi-VN"/>
              </w:rPr>
              <w:t>Assumptions/</w:t>
            </w:r>
          </w:p>
          <w:p w:rsidR="00D7675D" w:rsidRDefault="00D7675D" w:rsidP="0004401D">
            <w:r w:rsidRPr="00271111">
              <w:rPr>
                <w:lang w:val="vi-VN"/>
              </w:rPr>
              <w:t>pre-condition</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Tồn tại một khóa học.</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Steps</w:t>
            </w:r>
          </w:p>
        </w:tc>
        <w:tc>
          <w:tcPr>
            <w:tcW w:w="7507" w:type="dxa"/>
          </w:tcPr>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chọn button thêm bài học, trên trang quản lý của mình.</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thị form thêm bài học.</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nhập nội dung bài học mới vào form, rồi nhấn submit thêm bài học mới.</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thêm bài học mới vào khóa học trong database rồi hiển thị thông báo kết quả thêm khóa học..</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Non-functional</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None</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Pr>
                <w:lang w:val="en-GB"/>
              </w:rPr>
              <w:t>I</w:t>
            </w:r>
            <w:r w:rsidRPr="00271111">
              <w:rPr>
                <w:lang w:val="vi-VN"/>
              </w:rPr>
              <w:t>ssues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có thể thêm bài học mới</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Exceptions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Short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Always</w:t>
            </w:r>
          </w:p>
        </w:tc>
      </w:tr>
    </w:tbl>
    <w:p w:rsidR="00D7675D" w:rsidRPr="00F453BA" w:rsidRDefault="00D7675D" w:rsidP="00D7675D"/>
    <w:p w:rsidR="00D7675D" w:rsidRDefault="00D7675D" w:rsidP="00D7675D">
      <w:pPr>
        <w:pStyle w:val="Heading2"/>
        <w:numPr>
          <w:ilvl w:val="0"/>
          <w:numId w:val="15"/>
        </w:numPr>
      </w:pPr>
      <w:r>
        <w:t>Delete Lesson.</w:t>
      </w:r>
    </w:p>
    <w:tbl>
      <w:tblPr>
        <w:tblStyle w:val="PlainTable3"/>
        <w:tblW w:w="0" w:type="auto"/>
        <w:tblLook w:val="04A0" w:firstRow="1" w:lastRow="0" w:firstColumn="1" w:lastColumn="0" w:noHBand="0" w:noVBand="1"/>
      </w:tblPr>
      <w:tblGrid>
        <w:gridCol w:w="1843"/>
        <w:gridCol w:w="7507"/>
      </w:tblGrid>
      <w:tr w:rsidR="00D7675D" w:rsidTr="000440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D7675D" w:rsidRDefault="00D7675D" w:rsidP="0004401D">
            <w:pPr>
              <w:jc w:val="center"/>
            </w:pPr>
            <w:r w:rsidRPr="00271111">
              <w:t>USER CASE</w:t>
            </w:r>
          </w:p>
        </w:tc>
        <w:tc>
          <w:tcPr>
            <w:tcW w:w="7507" w:type="dxa"/>
          </w:tcPr>
          <w:p w:rsidR="00D7675D" w:rsidRDefault="00D7675D" w:rsidP="0004401D">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Pr>
                <w:lang w:val="en-GB"/>
              </w:rPr>
              <w:t xml:space="preserve">Xóa khóa học </w:t>
            </w:r>
            <w:r>
              <w:rPr>
                <w:lang w:val="vi-VN"/>
              </w:rPr>
              <w:t>; ID=7</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Actors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Teachers.</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Decriptions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xóa bài học khỏi một khóa học nào đó do mình quản lý.</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Event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chọn xóa bài học tương úng button xóa bài học</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Pr="00271111" w:rsidRDefault="00D7675D" w:rsidP="0004401D">
            <w:pPr>
              <w:rPr>
                <w:lang w:val="vi-VN"/>
              </w:rPr>
            </w:pPr>
            <w:r w:rsidRPr="00271111">
              <w:rPr>
                <w:lang w:val="vi-VN"/>
              </w:rPr>
              <w:t>Assumptions/</w:t>
            </w:r>
          </w:p>
          <w:p w:rsidR="00D7675D" w:rsidRDefault="00D7675D" w:rsidP="0004401D">
            <w:r w:rsidRPr="00271111">
              <w:rPr>
                <w:lang w:val="vi-VN"/>
              </w:rPr>
              <w:t>pre-condition</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Tồn tại bài học mà giáo viên muốn xóa.</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Steps</w:t>
            </w:r>
          </w:p>
        </w:tc>
        <w:tc>
          <w:tcPr>
            <w:tcW w:w="7507" w:type="dxa"/>
          </w:tcPr>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Trên trang quản lý, giáo viên chọn button xóa tương ứng với bài học mình muốn xóa.</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xóa bài học và phản hồi cho người dùng biết.</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lastRenderedPageBreak/>
              <w:t>Non-functional</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None</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Pr>
                <w:lang w:val="en-GB"/>
              </w:rPr>
              <w:t>I</w:t>
            </w:r>
            <w:r w:rsidRPr="00271111">
              <w:rPr>
                <w:lang w:val="vi-VN"/>
              </w:rPr>
              <w:t>ssues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có thể xóa bài học do mình tạo ra.</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Exceptions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Short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Always</w:t>
            </w:r>
          </w:p>
        </w:tc>
      </w:tr>
    </w:tbl>
    <w:p w:rsidR="00D7675D" w:rsidRPr="00F453BA" w:rsidRDefault="00D7675D" w:rsidP="00D7675D"/>
    <w:p w:rsidR="00D7675D" w:rsidRDefault="00D7675D" w:rsidP="00D7675D">
      <w:pPr>
        <w:pStyle w:val="Heading2"/>
        <w:numPr>
          <w:ilvl w:val="0"/>
          <w:numId w:val="15"/>
        </w:numPr>
      </w:pPr>
      <w:r>
        <w:t>Update Lesson</w:t>
      </w:r>
    </w:p>
    <w:tbl>
      <w:tblPr>
        <w:tblStyle w:val="PlainTable3"/>
        <w:tblW w:w="0" w:type="auto"/>
        <w:tblLook w:val="04A0" w:firstRow="1" w:lastRow="0" w:firstColumn="1" w:lastColumn="0" w:noHBand="0" w:noVBand="1"/>
      </w:tblPr>
      <w:tblGrid>
        <w:gridCol w:w="1843"/>
        <w:gridCol w:w="7507"/>
      </w:tblGrid>
      <w:tr w:rsidR="00D7675D" w:rsidTr="000440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D7675D" w:rsidRDefault="00D7675D" w:rsidP="0004401D">
            <w:pPr>
              <w:jc w:val="center"/>
            </w:pPr>
            <w:r w:rsidRPr="00271111">
              <w:t>USER CASE</w:t>
            </w:r>
          </w:p>
        </w:tc>
        <w:tc>
          <w:tcPr>
            <w:tcW w:w="7507" w:type="dxa"/>
          </w:tcPr>
          <w:p w:rsidR="00D7675D" w:rsidRDefault="00D7675D" w:rsidP="0004401D">
            <w:pPr>
              <w:jc w:val="both"/>
              <w:cnfStyle w:val="100000000000" w:firstRow="1" w:lastRow="0" w:firstColumn="0" w:lastColumn="0" w:oddVBand="0" w:evenVBand="0" w:oddHBand="0" w:evenHBand="0" w:firstRowFirstColumn="0" w:firstRowLastColumn="0" w:lastRowFirstColumn="0" w:lastRowLastColumn="0"/>
            </w:pPr>
            <w:r w:rsidRPr="00271111">
              <w:rPr>
                <w:lang w:val="vi-VN"/>
              </w:rPr>
              <w:t xml:space="preserve">Name: </w:t>
            </w:r>
            <w:r>
              <w:rPr>
                <w:lang w:val="en-GB"/>
              </w:rPr>
              <w:t xml:space="preserve">Chỉnh sửa bài học </w:t>
            </w:r>
            <w:r>
              <w:rPr>
                <w:lang w:val="vi-VN"/>
              </w:rPr>
              <w:t>; ID=8</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Actors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Teachers.</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Decriptions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có quyền quản lý chỉnh sửa nội dung bài học.</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Event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chọn button sửa bài học tương ứng với bài học mình muốn sửa.</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Pr="00271111" w:rsidRDefault="00D7675D" w:rsidP="0004401D">
            <w:pPr>
              <w:rPr>
                <w:lang w:val="vi-VN"/>
              </w:rPr>
            </w:pPr>
            <w:r w:rsidRPr="00271111">
              <w:rPr>
                <w:lang w:val="vi-VN"/>
              </w:rPr>
              <w:t>Assumptions/</w:t>
            </w:r>
          </w:p>
          <w:p w:rsidR="00D7675D" w:rsidRDefault="00D7675D" w:rsidP="0004401D">
            <w:r w:rsidRPr="00271111">
              <w:rPr>
                <w:lang w:val="vi-VN"/>
              </w:rPr>
              <w:t>pre-condition</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Giáo viên đăng nhập hợp lệ vào hệ thống.</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Steps</w:t>
            </w:r>
          </w:p>
        </w:tc>
        <w:tc>
          <w:tcPr>
            <w:tcW w:w="7507" w:type="dxa"/>
          </w:tcPr>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Trên trang quản lý, giáo viên chọn button sửa bài học tương ứng với bài học mình muốn sửa.</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hiển thị form chỉnh sửa, cập nhật nội dung bài học</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Giáo viên cập nhật nôi dung bài học vào form, rồi nhấn submit.</w:t>
            </w:r>
          </w:p>
          <w:p w:rsidR="00D7675D" w:rsidRDefault="00D7675D" w:rsidP="0004401D">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Hệ thống cập nhật bài học rồi đến hiển thị thông báo đên người dùng</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sidRPr="00271111">
              <w:rPr>
                <w:lang w:val="vi-VN"/>
              </w:rPr>
              <w:t>Non-functional</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r>
              <w:t>None</w:t>
            </w: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rPr>
                <w:lang w:val="en-GB"/>
              </w:rPr>
              <w:t>I</w:t>
            </w:r>
            <w:r w:rsidRPr="00271111">
              <w:rPr>
                <w:lang w:val="vi-VN"/>
              </w:rPr>
              <w:t>ssues</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Giáo viên có thể chỉnh sửa và cập nhât nội dung bài học, mà đã tạo ra trước đó.</w:t>
            </w:r>
          </w:p>
        </w:tc>
      </w:tr>
      <w:tr w:rsidR="00D7675D" w:rsidTr="0004401D">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Exceptions</w:t>
            </w:r>
          </w:p>
        </w:tc>
        <w:tc>
          <w:tcPr>
            <w:tcW w:w="7507" w:type="dxa"/>
          </w:tcPr>
          <w:p w:rsidR="00D7675D" w:rsidRDefault="00D7675D" w:rsidP="0004401D">
            <w:pPr>
              <w:jc w:val="both"/>
              <w:cnfStyle w:val="000000000000" w:firstRow="0" w:lastRow="0" w:firstColumn="0" w:lastColumn="0" w:oddVBand="0" w:evenVBand="0" w:oddHBand="0" w:evenHBand="0" w:firstRowFirstColumn="0" w:firstRowLastColumn="0" w:lastRowFirstColumn="0" w:lastRowLastColumn="0"/>
            </w:pPr>
          </w:p>
        </w:tc>
      </w:tr>
      <w:tr w:rsidR="00D7675D" w:rsidTr="0004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7675D" w:rsidRDefault="00D7675D" w:rsidP="0004401D">
            <w:r>
              <w:t>Short</w:t>
            </w:r>
          </w:p>
        </w:tc>
        <w:tc>
          <w:tcPr>
            <w:tcW w:w="7507" w:type="dxa"/>
          </w:tcPr>
          <w:p w:rsidR="00D7675D" w:rsidRDefault="00D7675D" w:rsidP="0004401D">
            <w:pPr>
              <w:jc w:val="both"/>
              <w:cnfStyle w:val="000000100000" w:firstRow="0" w:lastRow="0" w:firstColumn="0" w:lastColumn="0" w:oddVBand="0" w:evenVBand="0" w:oddHBand="1" w:evenHBand="0" w:firstRowFirstColumn="0" w:firstRowLastColumn="0" w:lastRowFirstColumn="0" w:lastRowLastColumn="0"/>
            </w:pPr>
            <w:r>
              <w:t>Always</w:t>
            </w:r>
          </w:p>
        </w:tc>
      </w:tr>
    </w:tbl>
    <w:p w:rsidR="00014353" w:rsidRPr="00014353" w:rsidRDefault="00014353" w:rsidP="00014353">
      <w:pPr>
        <w:rPr>
          <w:lang w:val="en-GB"/>
        </w:rPr>
      </w:pPr>
    </w:p>
    <w:sectPr w:rsidR="00014353" w:rsidRPr="0001435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560" w:rsidRDefault="00FF3560">
      <w:pPr>
        <w:spacing w:after="0" w:line="240" w:lineRule="auto"/>
      </w:pPr>
      <w:r>
        <w:separator/>
      </w:r>
    </w:p>
  </w:endnote>
  <w:endnote w:type="continuationSeparator" w:id="0">
    <w:p w:rsidR="00FF3560" w:rsidRDefault="00FF3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BDC" w:rsidRDefault="00921B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BA" w:rsidRPr="00422AB2" w:rsidRDefault="006E4C69">
    <w:pPr>
      <w:pStyle w:val="Footer"/>
      <w:rPr>
        <w:rFonts w:asciiTheme="minorHAnsi" w:hAnsiTheme="minorHAnsi" w:cstheme="minorHAnsi"/>
        <w:lang w:val="en-GB"/>
      </w:rPr>
    </w:pPr>
    <w:r>
      <w:rPr>
        <w:rFonts w:asciiTheme="minorHAnsi" w:hAnsiTheme="minorHAnsi" w:cstheme="minorHAnsi"/>
        <w:lang w:val="en-GB"/>
      </w:rPr>
      <w:t>Quizz Learning</w:t>
    </w:r>
    <w:r w:rsidR="00921BDC">
      <w:rPr>
        <w:rFonts w:asciiTheme="minorHAnsi" w:hAnsiTheme="minorHAnsi" w:cstheme="minorHAnsi"/>
        <w:lang w:val="en-GB"/>
      </w:rPr>
      <w:t xml:space="preserve"> – Nhóm 6</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BDC" w:rsidRDefault="00921B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560" w:rsidRDefault="00FF3560">
      <w:pPr>
        <w:spacing w:after="0" w:line="240" w:lineRule="auto"/>
      </w:pPr>
      <w:r>
        <w:separator/>
      </w:r>
    </w:p>
  </w:footnote>
  <w:footnote w:type="continuationSeparator" w:id="0">
    <w:p w:rsidR="00FF3560" w:rsidRDefault="00FF3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BDC" w:rsidRDefault="00921B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BA" w:rsidRDefault="00F453BA">
    <w:pPr>
      <w:pStyle w:val="Header"/>
    </w:pPr>
    <w:r>
      <w:rPr>
        <w:noProof/>
        <w:lang w:val="vi-VN" w:eastAsia="vi-V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3BA" w:rsidRDefault="00F453BA">
                          <w:pPr>
                            <w:pStyle w:val="Footer"/>
                          </w:pPr>
                          <w:r>
                            <w:fldChar w:fldCharType="begin"/>
                          </w:r>
                          <w:r>
                            <w:instrText xml:space="preserve"> PAGE   \* MERGEFORMAT </w:instrText>
                          </w:r>
                          <w:r>
                            <w:fldChar w:fldCharType="separate"/>
                          </w:r>
                          <w:r w:rsidR="00921BDC">
                            <w:t>1</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F453BA" w:rsidRDefault="00F453BA">
                    <w:pPr>
                      <w:pStyle w:val="Footer"/>
                    </w:pPr>
                    <w:r>
                      <w:fldChar w:fldCharType="begin"/>
                    </w:r>
                    <w:r>
                      <w:instrText xml:space="preserve"> PAGE   \* MERGEFORMAT </w:instrText>
                    </w:r>
                    <w:r>
                      <w:fldChar w:fldCharType="separate"/>
                    </w:r>
                    <w:r w:rsidR="00921BDC">
                      <w:t>1</w:t>
                    </w:r>
                    <w:r>
                      <w:fldChar w:fldCharType="end"/>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BDC" w:rsidRDefault="00921B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 o:bullet="t">
        <v:imagedata r:id="rId1" o:title="mso6F41"/>
      </v:shape>
    </w:pict>
  </w:numPicBullet>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932028A"/>
    <w:multiLevelType w:val="hybridMultilevel"/>
    <w:tmpl w:val="2FE275B6"/>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7B54C3"/>
    <w:multiLevelType w:val="hybridMultilevel"/>
    <w:tmpl w:val="02EC6374"/>
    <w:lvl w:ilvl="0" w:tplc="7A92D496">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635BAA"/>
    <w:multiLevelType w:val="hybridMultilevel"/>
    <w:tmpl w:val="7B784D7C"/>
    <w:lvl w:ilvl="0" w:tplc="0D7CB26E">
      <w:start w:val="1"/>
      <w:numFmt w:val="bullet"/>
      <w:lvlText w:val=""/>
      <w:lvlJc w:val="left"/>
      <w:pPr>
        <w:ind w:left="720" w:hanging="360"/>
      </w:pPr>
      <w:rPr>
        <w:rFonts w:ascii="Symbol" w:eastAsia="Times New Roman" w:hAnsi="Symbol" w:cs="Times New Roman"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BE5581"/>
    <w:multiLevelType w:val="hybridMultilevel"/>
    <w:tmpl w:val="17986A92"/>
    <w:lvl w:ilvl="0" w:tplc="CF581CE6">
      <w:start w:val="1"/>
      <w:numFmt w:val="bullet"/>
      <w:lvlText w:val=""/>
      <w:lvlJc w:val="left"/>
      <w:pPr>
        <w:ind w:left="720" w:hanging="360"/>
      </w:pPr>
      <w:rPr>
        <w:rFonts w:ascii="Symbol" w:eastAsia="Times New Roman" w:hAnsi="Symbol" w:cs="Times New Roman"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B04BCF"/>
    <w:multiLevelType w:val="hybridMultilevel"/>
    <w:tmpl w:val="E4CCF0F6"/>
    <w:lvl w:ilvl="0" w:tplc="B022870A">
      <w:start w:val="1"/>
      <w:numFmt w:val="bullet"/>
      <w:lvlText w:val=""/>
      <w:lvlJc w:val="left"/>
      <w:pPr>
        <w:ind w:left="720" w:hanging="360"/>
      </w:pPr>
      <w:rPr>
        <w:rFonts w:ascii="Symbol" w:eastAsia="Times New Roman" w:hAnsi="Symbol" w:cs="Times New Roman"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8A534C"/>
    <w:multiLevelType w:val="hybridMultilevel"/>
    <w:tmpl w:val="7D6645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26026D1"/>
    <w:multiLevelType w:val="hybridMultilevel"/>
    <w:tmpl w:val="8FC615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51143EEE"/>
    <w:multiLevelType w:val="hybridMultilevel"/>
    <w:tmpl w:val="E7CE5082"/>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1E19A5"/>
    <w:multiLevelType w:val="hybridMultilevel"/>
    <w:tmpl w:val="99B07486"/>
    <w:lvl w:ilvl="0" w:tplc="AB00922E">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F00AC6"/>
    <w:multiLevelType w:val="hybridMultilevel"/>
    <w:tmpl w:val="DC960462"/>
    <w:lvl w:ilvl="0" w:tplc="7A92D496">
      <w:start w:val="1"/>
      <w:numFmt w:val="bullet"/>
      <w:lvlText w:val=""/>
      <w:lvlJc w:val="left"/>
      <w:pPr>
        <w:ind w:left="720" w:hanging="360"/>
      </w:pPr>
      <w:rPr>
        <w:rFonts w:ascii="Symbol" w:hAnsi="Symbol" w:hint="default"/>
        <w:color w:val="0070C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1F7678C"/>
    <w:multiLevelType w:val="hybridMultilevel"/>
    <w:tmpl w:val="54140F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F6E7257"/>
    <w:multiLevelType w:val="hybridMultilevel"/>
    <w:tmpl w:val="2FE83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9"/>
  </w:num>
  <w:num w:numId="3">
    <w:abstractNumId w:val="9"/>
    <w:lvlOverride w:ilvl="0">
      <w:startOverride w:val="1"/>
    </w:lvlOverride>
  </w:num>
  <w:num w:numId="4">
    <w:abstractNumId w:val="10"/>
  </w:num>
  <w:num w:numId="5">
    <w:abstractNumId w:val="11"/>
  </w:num>
  <w:num w:numId="6">
    <w:abstractNumId w:val="2"/>
  </w:num>
  <w:num w:numId="7">
    <w:abstractNumId w:val="4"/>
  </w:num>
  <w:num w:numId="8">
    <w:abstractNumId w:val="5"/>
  </w:num>
  <w:num w:numId="9">
    <w:abstractNumId w:val="3"/>
  </w:num>
  <w:num w:numId="10">
    <w:abstractNumId w:val="12"/>
  </w:num>
  <w:num w:numId="11">
    <w:abstractNumId w:val="6"/>
  </w:num>
  <w:num w:numId="12">
    <w:abstractNumId w:val="8"/>
  </w:num>
  <w:num w:numId="13">
    <w:abstractNumId w:val="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14"/>
    <w:rsid w:val="00001899"/>
    <w:rsid w:val="00014353"/>
    <w:rsid w:val="00021A68"/>
    <w:rsid w:val="000B495E"/>
    <w:rsid w:val="00107717"/>
    <w:rsid w:val="00141DFC"/>
    <w:rsid w:val="0018322A"/>
    <w:rsid w:val="001E2DD3"/>
    <w:rsid w:val="00212E38"/>
    <w:rsid w:val="002357D2"/>
    <w:rsid w:val="00271111"/>
    <w:rsid w:val="002B49FE"/>
    <w:rsid w:val="00353522"/>
    <w:rsid w:val="00422AB2"/>
    <w:rsid w:val="004B1F2D"/>
    <w:rsid w:val="00506EF7"/>
    <w:rsid w:val="00546FF9"/>
    <w:rsid w:val="005C1405"/>
    <w:rsid w:val="00640552"/>
    <w:rsid w:val="006C2126"/>
    <w:rsid w:val="006E4C69"/>
    <w:rsid w:val="006E6449"/>
    <w:rsid w:val="006F24DB"/>
    <w:rsid w:val="006F6712"/>
    <w:rsid w:val="0086660D"/>
    <w:rsid w:val="008805E6"/>
    <w:rsid w:val="00921BDC"/>
    <w:rsid w:val="00A37064"/>
    <w:rsid w:val="00AF0189"/>
    <w:rsid w:val="00AF6DAD"/>
    <w:rsid w:val="00B657E9"/>
    <w:rsid w:val="00C7234A"/>
    <w:rsid w:val="00CD6E18"/>
    <w:rsid w:val="00CE129F"/>
    <w:rsid w:val="00D037C3"/>
    <w:rsid w:val="00D70FAA"/>
    <w:rsid w:val="00D7675D"/>
    <w:rsid w:val="00DB25F7"/>
    <w:rsid w:val="00DC6F4F"/>
    <w:rsid w:val="00DD1653"/>
    <w:rsid w:val="00DE711F"/>
    <w:rsid w:val="00E33953"/>
    <w:rsid w:val="00E83F28"/>
    <w:rsid w:val="00EB1041"/>
    <w:rsid w:val="00F453BA"/>
    <w:rsid w:val="00F67814"/>
    <w:rsid w:val="00F92EF8"/>
    <w:rsid w:val="00F953FA"/>
    <w:rsid w:val="00FD590D"/>
    <w:rsid w:val="00FF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D8C04E-BFB9-4D01-9BF1-64426834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ListParagraph">
    <w:name w:val="List Paragraph"/>
    <w:basedOn w:val="Normal"/>
    <w:uiPriority w:val="34"/>
    <w:unhideWhenUsed/>
    <w:qFormat/>
    <w:rsid w:val="00D037C3"/>
    <w:pPr>
      <w:ind w:left="720"/>
      <w:contextualSpacing/>
    </w:pPr>
  </w:style>
  <w:style w:type="table" w:styleId="PlainTable3">
    <w:name w:val="Plain Table 3"/>
    <w:basedOn w:val="TableNormal"/>
    <w:uiPriority w:val="43"/>
    <w:rsid w:val="0027111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_000\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B7742E724F432FA4B4693AA6E29324"/>
        <w:category>
          <w:name w:val="General"/>
          <w:gallery w:val="placeholder"/>
        </w:category>
        <w:types>
          <w:type w:val="bbPlcHdr"/>
        </w:types>
        <w:behaviors>
          <w:behavior w:val="content"/>
        </w:behaviors>
        <w:guid w:val="{F2398C76-356F-42B9-9C68-D52949A6F195}"/>
      </w:docPartPr>
      <w:docPartBody>
        <w:p w:rsidR="002A0F26" w:rsidRDefault="0096762F">
          <w:pPr>
            <w:pStyle w:val="E6B7742E724F432FA4B4693AA6E29324"/>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2F"/>
    <w:rsid w:val="002667CC"/>
    <w:rsid w:val="002A0F26"/>
    <w:rsid w:val="0037125F"/>
    <w:rsid w:val="003E48B4"/>
    <w:rsid w:val="00563E21"/>
    <w:rsid w:val="006522F2"/>
    <w:rsid w:val="00967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B7742E724F432FA4B4693AA6E29324">
    <w:name w:val="E6B7742E724F432FA4B4693AA6E29324"/>
  </w:style>
  <w:style w:type="character" w:styleId="PlaceholderText">
    <w:name w:val="Placeholder Text"/>
    <w:basedOn w:val="DefaultParagraphFont"/>
    <w:uiPriority w:val="99"/>
    <w:semiHidden/>
    <w:rPr>
      <w:color w:val="808080"/>
    </w:rPr>
  </w:style>
  <w:style w:type="paragraph" w:customStyle="1" w:styleId="93974B631A9F4B5F92ABF93F37FBDB98">
    <w:name w:val="93974B631A9F4B5F92ABF93F37FBDB98"/>
  </w:style>
  <w:style w:type="paragraph" w:customStyle="1" w:styleId="88FBE23A412543DE9F051C99A26231BC">
    <w:name w:val="88FBE23A412543DE9F051C99A26231BC"/>
  </w:style>
  <w:style w:type="paragraph" w:customStyle="1" w:styleId="52E7412A34E24B6FB2376657A19908AB">
    <w:name w:val="52E7412A34E24B6FB2376657A1990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D2807132-0AE4-4AF8-9744-D4200AA9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457</TotalTime>
  <Pages>12</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Analyse</Company>
  <LinksUpToDate>false</LinksUpToDate>
  <CharactersWithSpaces>15582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Tony</dc:creator>
  <cp:keywords/>
  <cp:lastModifiedBy>Khanh Tony</cp:lastModifiedBy>
  <cp:revision>35</cp:revision>
  <dcterms:created xsi:type="dcterms:W3CDTF">2013-03-18T14:56:00Z</dcterms:created>
  <dcterms:modified xsi:type="dcterms:W3CDTF">2013-03-28T14:16:00Z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